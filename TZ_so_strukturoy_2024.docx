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47BF312E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C27910">
              <w:t>Кошкин О.В</w:t>
            </w:r>
            <w:r w:rsidR="003915BE">
              <w:t>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17A2BB40" w:rsidR="00990EAC" w:rsidRPr="00646136" w:rsidRDefault="003D3E93" w:rsidP="0013162A">
      <w:pPr>
        <w:ind w:firstLine="0"/>
        <w:jc w:val="center"/>
      </w:pPr>
      <w:r>
        <w:t>________________________________________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00D7B979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BA2E0D">
              <w:t xml:space="preserve"> Корзунин Е.С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1A2BB134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663ABD">
              <w:t xml:space="preserve"> Коржавина А.С</w:t>
            </w:r>
            <w:bookmarkStart w:id="0" w:name="_GoBack"/>
            <w:bookmarkEnd w:id="0"/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006F45C6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393962">
              <w:t xml:space="preserve"> </w:t>
            </w:r>
            <w:proofErr w:type="spellStart"/>
            <w:r w:rsidR="00D04745">
              <w:t>Самоделкин</w:t>
            </w:r>
            <w:proofErr w:type="spellEnd"/>
            <w:r w:rsidR="00D04745">
              <w:t xml:space="preserve"> П.А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15D082F6" w14:textId="0A29B90C" w:rsidR="00990EAC" w:rsidRPr="00646136" w:rsidRDefault="00D2756B" w:rsidP="00BA2E0D">
      <w:pPr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>
        <w:t>20</w:t>
      </w:r>
      <w:r w:rsidR="005A4E60">
        <w:t>2</w:t>
      </w:r>
      <w:r w:rsidR="00BA2E0D">
        <w:t>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F4BEFA9" w14:textId="564E040E" w:rsidR="00186EFA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82344" w:history="1">
            <w:r w:rsidR="00186EFA" w:rsidRPr="008548BC">
              <w:rPr>
                <w:rStyle w:val="a6"/>
              </w:rPr>
              <w:t>Введение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2</w:t>
            </w:r>
            <w:r w:rsidR="00186EFA">
              <w:rPr>
                <w:webHidden/>
              </w:rPr>
              <w:fldChar w:fldCharType="end"/>
            </w:r>
          </w:hyperlink>
        </w:p>
        <w:p w14:paraId="4F36204D" w14:textId="200F9CBD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5" w:history="1">
            <w:r w:rsidR="00186EFA" w:rsidRPr="008548BC">
              <w:rPr>
                <w:rStyle w:val="a6"/>
              </w:rPr>
              <w:t>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Термины и определения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3</w:t>
            </w:r>
            <w:r w:rsidR="00186EFA">
              <w:rPr>
                <w:webHidden/>
              </w:rPr>
              <w:fldChar w:fldCharType="end"/>
            </w:r>
          </w:hyperlink>
        </w:p>
        <w:p w14:paraId="6A821831" w14:textId="0F01B359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6" w:history="1">
            <w:r w:rsidR="00186EFA" w:rsidRPr="008548BC">
              <w:rPr>
                <w:rStyle w:val="a6"/>
              </w:rPr>
              <w:t>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Перечень сокращений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4</w:t>
            </w:r>
            <w:r w:rsidR="00186EFA">
              <w:rPr>
                <w:webHidden/>
              </w:rPr>
              <w:fldChar w:fldCharType="end"/>
            </w:r>
          </w:hyperlink>
        </w:p>
        <w:p w14:paraId="1BE6F10F" w14:textId="23E5C7E9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7" w:history="1">
            <w:r w:rsidR="00186EFA" w:rsidRPr="008548BC">
              <w:rPr>
                <w:rStyle w:val="a6"/>
              </w:rPr>
              <w:t>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Основные сведения о разработке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05BA9D73" w14:textId="70001604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8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Наименование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633705D0" w14:textId="2D960E0D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9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Цель и задачи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50E6EFE0" w14:textId="3F038349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0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Сведения об участниках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468D531E" w14:textId="7454B71E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1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Сроки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_Toc129682351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36BA9192" w14:textId="2E2E78B6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2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Назначение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_Toc129682352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2E6F688E" w14:textId="32D07DA8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3" w:history="1">
            <w:r w:rsidR="00186EFA" w:rsidRPr="008548BC">
              <w:rPr>
                <w:rStyle w:val="a6"/>
              </w:rPr>
              <w:t>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Описание предметной области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_Toc129682353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6</w:t>
            </w:r>
            <w:r w:rsidR="00186EFA">
              <w:rPr>
                <w:webHidden/>
              </w:rPr>
              <w:fldChar w:fldCharType="end"/>
            </w:r>
          </w:hyperlink>
        </w:p>
        <w:p w14:paraId="030AD340" w14:textId="38ED792D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4" w:history="1">
            <w:r w:rsidR="00186EFA" w:rsidRPr="008548BC">
              <w:rPr>
                <w:rStyle w:val="a6"/>
              </w:rPr>
              <w:t>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результатам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5156F28D" w14:textId="18C0C53D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5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Правила игры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0FA3DCD3" w14:textId="5DEBC2AF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6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функциям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1C5B4DB7" w14:textId="2A2F28E8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7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показателям назначения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75C12EC2" w14:textId="4B182FC0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8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пользовательскому интерфейсу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0F2BBB0C" w14:textId="38883F23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9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видам обеспечения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1BB3647F" w14:textId="6E3F8958" w:rsidR="00186EFA" w:rsidRDefault="00D23D2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0" w:history="1">
            <w:r w:rsidR="00186EFA" w:rsidRPr="008548BC">
              <w:rPr>
                <w:rStyle w:val="a6"/>
              </w:rPr>
              <w:t>5.5.1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математическому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4C232B43" w14:textId="2987AA45" w:rsidR="00186EFA" w:rsidRDefault="00D23D2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1" w:history="1">
            <w:r w:rsidR="00186EFA" w:rsidRPr="008548BC">
              <w:rPr>
                <w:rStyle w:val="a6"/>
              </w:rPr>
              <w:t>5.5.2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информационному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_Toc129682361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7C3F7BFB" w14:textId="216F9B37" w:rsidR="00186EFA" w:rsidRDefault="00D23D2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2" w:history="1">
            <w:r w:rsidR="00186EFA" w:rsidRPr="008548BC">
              <w:rPr>
                <w:rStyle w:val="a6"/>
              </w:rPr>
              <w:t>5.5.3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метрологическому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_Toc129682362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2A8459CD" w14:textId="7990A84C" w:rsidR="00186EFA" w:rsidRDefault="00D23D2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3" w:history="1">
            <w:r w:rsidR="00186EFA" w:rsidRPr="008548BC">
              <w:rPr>
                <w:rStyle w:val="a6"/>
              </w:rPr>
              <w:t>5.5.4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техническому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_Toc129682363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3275CCA3" w14:textId="46D26E15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4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надежности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6C3867C6" w14:textId="7718FEA7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5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безопасности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4AF1F99C" w14:textId="1E74587B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6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патентной чистоте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4001B80E" w14:textId="6CD75B6A" w:rsidR="00186EFA" w:rsidRDefault="00D23D2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7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перспективам развития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1CFEB785" w14:textId="3F49463F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8" w:history="1">
            <w:r w:rsidR="00186EFA" w:rsidRPr="008548BC">
              <w:rPr>
                <w:rStyle w:val="a6"/>
              </w:rPr>
              <w:t>6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Состав и содержание работ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8</w:t>
            </w:r>
            <w:r w:rsidR="00186EFA">
              <w:rPr>
                <w:webHidden/>
              </w:rPr>
              <w:fldChar w:fldCharType="end"/>
            </w:r>
          </w:hyperlink>
        </w:p>
        <w:p w14:paraId="72D33943" w14:textId="735BFD6B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9" w:history="1">
            <w:r w:rsidR="00186EFA" w:rsidRPr="008548BC">
              <w:rPr>
                <w:rStyle w:val="a6"/>
              </w:rPr>
              <w:t>7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Порядок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9</w:t>
            </w:r>
            <w:r w:rsidR="00186EFA">
              <w:rPr>
                <w:webHidden/>
              </w:rPr>
              <w:fldChar w:fldCharType="end"/>
            </w:r>
          </w:hyperlink>
        </w:p>
        <w:p w14:paraId="2C48B847" w14:textId="7EDEA1AB" w:rsidR="00186EFA" w:rsidRDefault="00D23D2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70" w:history="1">
            <w:r w:rsidR="00186EFA" w:rsidRPr="008548BC">
              <w:rPr>
                <w:rStyle w:val="a6"/>
              </w:rPr>
              <w:t>8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документированию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_Toc129682370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10</w:t>
            </w:r>
            <w:r w:rsidR="00186EFA">
              <w:rPr>
                <w:webHidden/>
              </w:rPr>
              <w:fldChar w:fldCharType="end"/>
            </w:r>
          </w:hyperlink>
        </w:p>
        <w:p w14:paraId="3CF0F4E1" w14:textId="7CD235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7218FC26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1" w:name="_Toc129682344"/>
      <w:r>
        <w:lastRenderedPageBreak/>
        <w:t>Вв</w:t>
      </w:r>
      <w:r w:rsidR="005A4E60" w:rsidRPr="00F62DCD">
        <w:t>едение</w:t>
      </w:r>
      <w:bookmarkEnd w:id="1"/>
    </w:p>
    <w:p w14:paraId="134DF7CA" w14:textId="7EFADA90" w:rsidR="00A206DD" w:rsidRDefault="00A206DD" w:rsidP="00A206DD">
      <w:r>
        <w:t xml:space="preserve">В данном документе представлено техническое задание на разработку игры </w:t>
      </w:r>
      <w:r w:rsidR="00A645E3">
        <w:t>«Шарик - рикошет</w:t>
      </w:r>
      <w:r>
        <w:t>».</w:t>
      </w:r>
    </w:p>
    <w:p w14:paraId="3127C864" w14:textId="77777777" w:rsidR="00A206DD" w:rsidRDefault="00A206DD" w:rsidP="00A206DD">
      <w:r>
        <w:t>Настоящее техническое задание содержит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5E3F6D28" w14:textId="77777777" w:rsidR="00A206DD" w:rsidRDefault="00A206DD" w:rsidP="00A206DD">
      <w:r>
        <w:t>Настоящий документ предназначен для технического специалиста, осуществляющего разработку программы, с целью понимания требований к проекту.</w:t>
      </w:r>
    </w:p>
    <w:p w14:paraId="424B86A6" w14:textId="77777777" w:rsidR="00A206DD" w:rsidRPr="00C501A5" w:rsidRDefault="00A206DD" w:rsidP="00A206DD">
      <w:r>
        <w:t>Данное техническое задание предназначено для представителей заказчика работ, с целью подтверждения соответствия разработки требованиям и приёмки работы.</w:t>
      </w:r>
    </w:p>
    <w:p w14:paraId="438E3C0F" w14:textId="77777777" w:rsidR="00A206DD" w:rsidRPr="00A206DD" w:rsidRDefault="00A206DD" w:rsidP="00A206DD"/>
    <w:p w14:paraId="794047BB" w14:textId="0FD28FB3" w:rsidR="00A63893" w:rsidRDefault="00EB6A0B" w:rsidP="00C10B2D">
      <w:pPr>
        <w:pStyle w:val="1"/>
      </w:pPr>
      <w:bookmarkStart w:id="2" w:name="_Toc129682345"/>
      <w:bookmarkStart w:id="3" w:name="_Toc74526610"/>
      <w:bookmarkStart w:id="4" w:name="_Toc128474254"/>
      <w:r w:rsidRPr="00EB6A0B">
        <w:lastRenderedPageBreak/>
        <w:t>Термины и определения</w:t>
      </w:r>
      <w:bookmarkEnd w:id="2"/>
    </w:p>
    <w:p w14:paraId="66272FF9" w14:textId="08226F73" w:rsidR="005B644F" w:rsidRDefault="005B644F" w:rsidP="00BA2E0D">
      <w:proofErr w:type="spellStart"/>
      <w:r>
        <w:t>Арканоид</w:t>
      </w:r>
      <w:proofErr w:type="spellEnd"/>
      <w:r>
        <w:t xml:space="preserve"> - </w:t>
      </w:r>
      <w:r w:rsidRPr="005B644F">
        <w:t xml:space="preserve">видеоигра для игровых автоматов, разработанная компанией </w:t>
      </w:r>
      <w:proofErr w:type="spellStart"/>
      <w:r w:rsidRPr="005B644F">
        <w:t>Taito</w:t>
      </w:r>
      <w:proofErr w:type="spellEnd"/>
      <w:r w:rsidRPr="005B644F">
        <w:t xml:space="preserve"> в 1986 году. Игра основана на играх серии </w:t>
      </w:r>
      <w:proofErr w:type="spellStart"/>
      <w:r w:rsidRPr="005B644F">
        <w:t>Breakout</w:t>
      </w:r>
      <w:proofErr w:type="spellEnd"/>
      <w:r w:rsidRPr="005B644F">
        <w:t xml:space="preserve"> фирмы </w:t>
      </w:r>
      <w:proofErr w:type="spellStart"/>
      <w:r w:rsidRPr="005B644F">
        <w:t>Atari</w:t>
      </w:r>
      <w:proofErr w:type="spellEnd"/>
      <w:r w:rsidRPr="005B644F">
        <w:t>. Именно её название стало нарицательным для класса подобных игр.</w:t>
      </w:r>
    </w:p>
    <w:p w14:paraId="5CD8F1F9" w14:textId="39053512" w:rsidR="005B644F" w:rsidRDefault="005B644F" w:rsidP="005B644F">
      <w:proofErr w:type="spellStart"/>
      <w:r>
        <w:t>Геймплей</w:t>
      </w:r>
      <w:proofErr w:type="spellEnd"/>
      <w:r>
        <w:t xml:space="preserve"> - </w:t>
      </w:r>
      <w:r w:rsidRPr="005B644F">
        <w:t xml:space="preserve">компонент игры, отвечающий за взаимодействие игры и игрока. </w:t>
      </w:r>
      <w:proofErr w:type="spellStart"/>
      <w:r w:rsidRPr="005B644F">
        <w:t>Геймплей</w:t>
      </w:r>
      <w:proofErr w:type="spellEnd"/>
      <w:r w:rsidRPr="005B644F">
        <w:t xml:space="preserve"> описывает, как игрок взаимодействует с игровым миром, как игровой мир реагирует на действия игрока и как определяется набор действий, который предлагает игроку игра.</w:t>
      </w:r>
    </w:p>
    <w:p w14:paraId="17D1BB40" w14:textId="3F492AEC" w:rsidR="005B644F" w:rsidRDefault="005B644F" w:rsidP="005B644F"/>
    <w:p w14:paraId="75006EA2" w14:textId="77777777" w:rsidR="005B644F" w:rsidRPr="007A1BD6" w:rsidRDefault="005B644F" w:rsidP="005B644F"/>
    <w:p w14:paraId="63A1A4BE" w14:textId="26380C77" w:rsidR="00A82498" w:rsidRDefault="00A82498" w:rsidP="00A82498">
      <w:pPr>
        <w:pStyle w:val="1"/>
      </w:pPr>
      <w:bookmarkStart w:id="5" w:name="_Toc129682346"/>
      <w:r>
        <w:lastRenderedPageBreak/>
        <w:t>Перечень сокращений</w:t>
      </w:r>
      <w:bookmarkEnd w:id="5"/>
    </w:p>
    <w:p w14:paraId="5E92B098" w14:textId="7660D069" w:rsidR="00112BD4" w:rsidRDefault="00112BD4" w:rsidP="00112BD4">
      <w:pPr>
        <w:ind w:left="1211" w:firstLine="0"/>
      </w:pPr>
      <w:r>
        <w:t>В документе используется следующий список сокращений:</w:t>
      </w:r>
    </w:p>
    <w:p w14:paraId="7B283411" w14:textId="195A47B8" w:rsidR="00112BD4" w:rsidRDefault="00112BD4" w:rsidP="00112BD4">
      <w:pPr>
        <w:ind w:left="1211" w:firstLine="0"/>
      </w:pPr>
      <w:r>
        <w:t>ИС – информационная система</w:t>
      </w:r>
    </w:p>
    <w:p w14:paraId="377E0DA6" w14:textId="4AAC38B7" w:rsidR="00112BD4" w:rsidRDefault="00112BD4" w:rsidP="00112BD4">
      <w:pPr>
        <w:ind w:left="1211" w:firstLine="0"/>
      </w:pPr>
      <w:r>
        <w:t>УП – учебная практика</w:t>
      </w:r>
    </w:p>
    <w:p w14:paraId="4C08AE34" w14:textId="0A7607D0" w:rsidR="00112BD4" w:rsidRDefault="00112BD4" w:rsidP="00112BD4">
      <w:pPr>
        <w:ind w:left="1211" w:firstLine="0"/>
      </w:pPr>
      <w:r>
        <w:t xml:space="preserve">ПЗ – практическое задание </w:t>
      </w:r>
    </w:p>
    <w:p w14:paraId="6D167294" w14:textId="31A6F23D" w:rsidR="00112BD4" w:rsidRDefault="00112BD4" w:rsidP="00112BD4">
      <w:pPr>
        <w:ind w:left="1211" w:firstLine="0"/>
      </w:pPr>
      <w:r>
        <w:t xml:space="preserve">ГОСТ – государственный стандарт </w:t>
      </w:r>
    </w:p>
    <w:p w14:paraId="6CA7E85F" w14:textId="5362F5B1" w:rsidR="00112BD4" w:rsidRDefault="00112BD4" w:rsidP="00112BD4">
      <w:pPr>
        <w:ind w:left="1211" w:firstLine="0"/>
      </w:pPr>
      <w:r>
        <w:t xml:space="preserve">СТП – стандарт предприятия </w:t>
      </w:r>
    </w:p>
    <w:p w14:paraId="16787838" w14:textId="2A5771F1" w:rsidR="00112BD4" w:rsidRDefault="00112BD4" w:rsidP="00112BD4">
      <w:pPr>
        <w:ind w:left="1211" w:firstLine="0"/>
      </w:pPr>
      <w:r>
        <w:t xml:space="preserve">МДК – междисциплинарный курс </w:t>
      </w:r>
    </w:p>
    <w:p w14:paraId="77BAE4B2" w14:textId="137A04C7" w:rsidR="00112BD4" w:rsidRPr="009F4FB1" w:rsidRDefault="00112BD4" w:rsidP="00112BD4">
      <w:pPr>
        <w:ind w:left="1211" w:firstLine="0"/>
      </w:pPr>
      <w:r>
        <w:t xml:space="preserve">ПО – программное обеспечение </w:t>
      </w:r>
    </w:p>
    <w:p w14:paraId="38600864" w14:textId="55A5C531" w:rsidR="00592879" w:rsidRDefault="00592879" w:rsidP="00592879">
      <w:pPr>
        <w:pStyle w:val="1"/>
      </w:pPr>
      <w:bookmarkStart w:id="6" w:name="_Toc129682347"/>
      <w:r>
        <w:lastRenderedPageBreak/>
        <w:t>Основные сведения о разработке</w:t>
      </w:r>
      <w:bookmarkEnd w:id="6"/>
    </w:p>
    <w:p w14:paraId="41078D8B" w14:textId="1DA7570D" w:rsidR="00F91124" w:rsidRDefault="00A52CF3" w:rsidP="00A52CF3">
      <w:pPr>
        <w:pStyle w:val="2"/>
      </w:pPr>
      <w:bookmarkStart w:id="7" w:name="_Toc129682348"/>
      <w:r>
        <w:t>Наименование разработки</w:t>
      </w:r>
      <w:bookmarkEnd w:id="7"/>
    </w:p>
    <w:p w14:paraId="37C35162" w14:textId="2E0418C3" w:rsidR="001C1350" w:rsidRPr="001C1350" w:rsidRDefault="00112BD4" w:rsidP="001C1350">
      <w:r>
        <w:t>Наименование разработки -</w:t>
      </w:r>
      <w:r w:rsidR="00AA25AC">
        <w:t xml:space="preserve"> игра</w:t>
      </w:r>
      <w:r w:rsidR="001C1350">
        <w:t xml:space="preserve"> «Шарик-рикошет»</w:t>
      </w:r>
      <w:r w:rsidR="00AA25AC">
        <w:t>.</w:t>
      </w:r>
    </w:p>
    <w:p w14:paraId="4D0F4268" w14:textId="2D789621" w:rsidR="00A52CF3" w:rsidRDefault="00A52CF3" w:rsidP="00A52CF3">
      <w:pPr>
        <w:pStyle w:val="2"/>
      </w:pPr>
      <w:bookmarkStart w:id="8" w:name="_Toc129682349"/>
      <w:r>
        <w:t>Цель и задачи</w:t>
      </w:r>
      <w:bookmarkEnd w:id="8"/>
    </w:p>
    <w:p w14:paraId="06242FC2" w14:textId="5A4A623C" w:rsidR="001C1350" w:rsidRDefault="001C1350" w:rsidP="001C1350">
      <w:r>
        <w:t xml:space="preserve">Цель: разработать игру «Шарик – рикошет» в жанре «аркада» с использованием языка программирования </w:t>
      </w:r>
      <w:r>
        <w:rPr>
          <w:lang w:val="en-US"/>
        </w:rPr>
        <w:t>Python</w:t>
      </w:r>
      <w:r>
        <w:t>.</w:t>
      </w:r>
    </w:p>
    <w:p w14:paraId="71EEE3A7" w14:textId="7505A0CB" w:rsidR="001C1350" w:rsidRDefault="001C1350" w:rsidP="001C1350">
      <w:r>
        <w:t xml:space="preserve">Задачи: </w:t>
      </w:r>
    </w:p>
    <w:p w14:paraId="73F67C5C" w14:textId="1BD4D83E" w:rsidR="001C1350" w:rsidRPr="00A6563C" w:rsidRDefault="00D25844" w:rsidP="00A6563C">
      <w:pPr>
        <w:pStyle w:val="a0"/>
      </w:pPr>
      <w:r>
        <w:t>р</w:t>
      </w:r>
      <w:r w:rsidR="001C1350" w:rsidRPr="00A6563C">
        <w:t>азработка концепции</w:t>
      </w:r>
      <w:r w:rsidR="00112BD4">
        <w:t>;</w:t>
      </w:r>
    </w:p>
    <w:p w14:paraId="6517D725" w14:textId="76C177B3" w:rsidR="001C1350" w:rsidRPr="00A6563C" w:rsidRDefault="00D25844" w:rsidP="00A6563C">
      <w:pPr>
        <w:pStyle w:val="a0"/>
      </w:pPr>
      <w:r>
        <w:t>н</w:t>
      </w:r>
      <w:r w:rsidR="00112BD4">
        <w:t>айти область применения;</w:t>
      </w:r>
    </w:p>
    <w:p w14:paraId="29A640E5" w14:textId="34C8DCB6" w:rsidR="001C1350" w:rsidRPr="00A6563C" w:rsidRDefault="00D25844" w:rsidP="00A6563C">
      <w:pPr>
        <w:pStyle w:val="a0"/>
      </w:pPr>
      <w:r>
        <w:t>п</w:t>
      </w:r>
      <w:r w:rsidR="00112BD4">
        <w:t>роанализировать аналоги;</w:t>
      </w:r>
    </w:p>
    <w:p w14:paraId="481D5481" w14:textId="69F0C3EC" w:rsidR="001C1350" w:rsidRPr="00A6563C" w:rsidRDefault="00D25844" w:rsidP="00A6563C">
      <w:pPr>
        <w:pStyle w:val="a0"/>
      </w:pPr>
      <w:r>
        <w:t>в</w:t>
      </w:r>
      <w:r w:rsidR="001C1350" w:rsidRPr="00A6563C">
        <w:t>ыписать не</w:t>
      </w:r>
      <w:r w:rsidR="00112BD4">
        <w:t>достатки и достоинства аналогов;</w:t>
      </w:r>
    </w:p>
    <w:p w14:paraId="7E44F9CB" w14:textId="37B24B4D" w:rsidR="001C1350" w:rsidRPr="00A6563C" w:rsidRDefault="00D25844" w:rsidP="00A6563C">
      <w:pPr>
        <w:pStyle w:val="a0"/>
      </w:pPr>
      <w:r>
        <w:t>н</w:t>
      </w:r>
      <w:r w:rsidR="001C1350" w:rsidRPr="00A6563C">
        <w:t>а основе недостатков и достоинств аналогов разработать игру, которая будет иметь все достоинства аналогов и не буде</w:t>
      </w:r>
      <w:r w:rsidR="00112BD4">
        <w:t>т включать в себя их недостатки;</w:t>
      </w:r>
    </w:p>
    <w:p w14:paraId="1744A2CF" w14:textId="2831DFEF" w:rsidR="001C1350" w:rsidRPr="00A6563C" w:rsidRDefault="00D25844" w:rsidP="00A6563C">
      <w:pPr>
        <w:pStyle w:val="a0"/>
      </w:pPr>
      <w:r>
        <w:t>р</w:t>
      </w:r>
      <w:r w:rsidR="001C1350" w:rsidRPr="00A6563C">
        <w:t>азработать правила</w:t>
      </w:r>
      <w:r w:rsidR="00112BD4">
        <w:t>, требования и возможности игры;</w:t>
      </w:r>
    </w:p>
    <w:p w14:paraId="48901343" w14:textId="33D98929" w:rsidR="001C1350" w:rsidRPr="00A6563C" w:rsidRDefault="00D25844" w:rsidP="00A6563C">
      <w:pPr>
        <w:pStyle w:val="a0"/>
      </w:pPr>
      <w:r>
        <w:t>р</w:t>
      </w:r>
      <w:r w:rsidR="001C1350" w:rsidRPr="00A6563C">
        <w:t>азрабо</w:t>
      </w:r>
      <w:r w:rsidR="00112BD4">
        <w:t>тать пользовательский интерфейс;</w:t>
      </w:r>
    </w:p>
    <w:p w14:paraId="52EDEC11" w14:textId="4E619AEB" w:rsidR="00A52CF3" w:rsidRDefault="00847368" w:rsidP="00847368">
      <w:pPr>
        <w:pStyle w:val="2"/>
      </w:pPr>
      <w:bookmarkStart w:id="9" w:name="_Toc129682350"/>
      <w:r>
        <w:t>Сведения об участниках разработки</w:t>
      </w:r>
      <w:bookmarkEnd w:id="9"/>
    </w:p>
    <w:p w14:paraId="62C2F966" w14:textId="77777777" w:rsidR="00112BD4" w:rsidRDefault="00112BD4" w:rsidP="00112BD4">
      <w:r>
        <w:t xml:space="preserve">Заказчиком настоящего проекта является преподавательский состав </w:t>
      </w:r>
      <w:proofErr w:type="spellStart"/>
      <w:r>
        <w:t>ВятГУ</w:t>
      </w:r>
      <w:proofErr w:type="spellEnd"/>
      <w:r>
        <w:t>:</w:t>
      </w:r>
    </w:p>
    <w:p w14:paraId="6CE6B21E" w14:textId="77777777" w:rsidR="00112BD4" w:rsidRPr="005430C1" w:rsidRDefault="00112BD4" w:rsidP="00112BD4">
      <w:pPr>
        <w:pStyle w:val="a0"/>
      </w:pPr>
      <w:r w:rsidRPr="005430C1">
        <w:t xml:space="preserve">преподаватель по дисциплине МДК 05.05 «Анализ и разработка технического задания» — </w:t>
      </w:r>
      <w:proofErr w:type="spellStart"/>
      <w:r w:rsidRPr="005430C1">
        <w:t>Ржаникова</w:t>
      </w:r>
      <w:proofErr w:type="spellEnd"/>
      <w:r w:rsidRPr="005430C1">
        <w:t xml:space="preserve"> Елена Дмитриевна;</w:t>
      </w:r>
    </w:p>
    <w:p w14:paraId="694C1C10" w14:textId="77777777" w:rsidR="00112BD4" w:rsidRPr="005430C1" w:rsidRDefault="00112BD4" w:rsidP="00112BD4">
      <w:pPr>
        <w:pStyle w:val="a0"/>
      </w:pPr>
      <w:r w:rsidRPr="005430C1">
        <w:t>руководитель образовательной программы по специальности «Информационные системы и программирование» — Чистяков Геннадий Андреевич;</w:t>
      </w:r>
    </w:p>
    <w:p w14:paraId="27DD72B2" w14:textId="77777777" w:rsidR="00112BD4" w:rsidRPr="005430C1" w:rsidRDefault="00112BD4" w:rsidP="00112BD4">
      <w:pPr>
        <w:pStyle w:val="a0"/>
      </w:pPr>
      <w:r w:rsidRPr="005430C1">
        <w:t>преподаватель по дисциплине Учебная практика 05.01 — Коржавина Анастасия</w:t>
      </w:r>
      <w:r>
        <w:t xml:space="preserve"> </w:t>
      </w:r>
      <w:r w:rsidRPr="005430C1">
        <w:t>Сергеевна;</w:t>
      </w:r>
    </w:p>
    <w:p w14:paraId="7585EB2E" w14:textId="77777777" w:rsidR="00112BD4" w:rsidRPr="005430C1" w:rsidRDefault="00112BD4" w:rsidP="00112BD4">
      <w:pPr>
        <w:pStyle w:val="a0"/>
      </w:pPr>
      <w:r w:rsidRPr="005430C1">
        <w:t>преподаватель по дисциплине МДК 06.01 «Внедрение информационных систем» —</w:t>
      </w:r>
      <w:proofErr w:type="spellStart"/>
      <w:r w:rsidRPr="005430C1">
        <w:t>Самоделкин</w:t>
      </w:r>
      <w:proofErr w:type="spellEnd"/>
      <w:r w:rsidRPr="005430C1">
        <w:t xml:space="preserve"> Павел Андреевич.</w:t>
      </w:r>
    </w:p>
    <w:p w14:paraId="2D9C3FB8" w14:textId="5EEB8206" w:rsidR="00112BD4" w:rsidRPr="00AE6088" w:rsidRDefault="00112BD4" w:rsidP="00112BD4">
      <w:r w:rsidRPr="00AE6088">
        <w:t xml:space="preserve">Исполнителем является студент Колледжа ФГБОУ ВО «Вятский государственный университет» учебной группы ИСПк-204-52-00 </w:t>
      </w:r>
      <w:r w:rsidR="005B1911">
        <w:t>Корзунин Евгений</w:t>
      </w:r>
      <w:r w:rsidRPr="00AE6088">
        <w:t xml:space="preserve"> Сергеевич.</w:t>
      </w:r>
    </w:p>
    <w:p w14:paraId="1180F833" w14:textId="52D285C5" w:rsidR="001C1350" w:rsidRPr="000F4A4C" w:rsidRDefault="001C1350" w:rsidP="001C1350">
      <w:pPr>
        <w:rPr>
          <w:highlight w:val="yellow"/>
        </w:rPr>
      </w:pPr>
    </w:p>
    <w:p w14:paraId="0A193ADC" w14:textId="7D1ACFC3" w:rsidR="00847368" w:rsidRPr="005B1911" w:rsidRDefault="00847368" w:rsidP="00112BD4">
      <w:pPr>
        <w:pStyle w:val="2"/>
      </w:pPr>
      <w:bookmarkStart w:id="10" w:name="_Toc129682351"/>
      <w:r w:rsidRPr="005B1911">
        <w:lastRenderedPageBreak/>
        <w:t>Сроки разработки</w:t>
      </w:r>
      <w:bookmarkEnd w:id="10"/>
    </w:p>
    <w:p w14:paraId="08A1563E" w14:textId="58714753" w:rsidR="005B1911" w:rsidRPr="005B1911" w:rsidRDefault="005B1911" w:rsidP="005B1911">
      <w:pPr>
        <w:rPr>
          <w:highlight w:val="yellow"/>
        </w:rPr>
      </w:pPr>
      <w:r w:rsidRPr="005B1911">
        <w:t>Установленный срок разработки от 15.01.2024 до 15.06.2024.</w:t>
      </w:r>
    </w:p>
    <w:p w14:paraId="65EBEE70" w14:textId="24F5A86B" w:rsidR="00847368" w:rsidRDefault="00847368" w:rsidP="00847368">
      <w:pPr>
        <w:pStyle w:val="2"/>
      </w:pPr>
      <w:bookmarkStart w:id="11" w:name="_Toc129682352"/>
      <w:r>
        <w:t>Назначение разработки</w:t>
      </w:r>
      <w:bookmarkEnd w:id="11"/>
    </w:p>
    <w:p w14:paraId="411D4ED6" w14:textId="7DBAA50D" w:rsidR="001C1350" w:rsidRPr="001C1350" w:rsidRDefault="00A645E3" w:rsidP="001C1350">
      <w:r>
        <w:t>Данная игра разрабатывается</w:t>
      </w:r>
      <w:r w:rsidR="00A6563C">
        <w:t xml:space="preserve"> с целью получения удовольствия и для развлечения. </w:t>
      </w:r>
    </w:p>
    <w:p w14:paraId="41CED6DE" w14:textId="3DD3913B" w:rsidR="00592879" w:rsidRDefault="00E61B22" w:rsidP="00E61B22">
      <w:pPr>
        <w:pStyle w:val="1"/>
      </w:pPr>
      <w:bookmarkStart w:id="12" w:name="_Toc12968235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2"/>
    </w:p>
    <w:p w14:paraId="29367F5C" w14:textId="77777777" w:rsidR="008C26BC" w:rsidRPr="008C26BC" w:rsidRDefault="008C26BC" w:rsidP="008C26BC">
      <w:pPr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 xml:space="preserve">Игра «Шарик – рикошет» представляет собой платформенную аркаду, в которой для победы необходимо отбивать шарик в «плитки», уничтожая их. Чем больше уровней будет пройдено, тем сложнее будет игра. Главная цель – уничтожить все плитки. Игра рассчитана на людей любого возраста, предназначена для развлечения и способствует развитию реакции. </w:t>
      </w:r>
    </w:p>
    <w:p w14:paraId="2AC0B1E2" w14:textId="77777777" w:rsidR="008C26BC" w:rsidRPr="008C26BC" w:rsidRDefault="008C26BC" w:rsidP="008C26BC">
      <w:pPr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>Областью применения игры могут являться развлекательные учреждения (пример: игровые залы).</w:t>
      </w:r>
    </w:p>
    <w:p w14:paraId="3D74ED30" w14:textId="77777777" w:rsidR="008C26BC" w:rsidRPr="008C26BC" w:rsidRDefault="008C26BC" w:rsidP="008C26BC">
      <w:pPr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>Существует несколько аналогов игры «Шарик – рикошет», которые имеют свои достоинства и недостатки.</w:t>
      </w:r>
    </w:p>
    <w:p w14:paraId="49BC2C38" w14:textId="77777777" w:rsidR="008C26BC" w:rsidRPr="008C26BC" w:rsidRDefault="008C26BC" w:rsidP="008C26BC">
      <w:pPr>
        <w:rPr>
          <w:rFonts w:cs="Times New Roman"/>
          <w:szCs w:val="24"/>
        </w:rPr>
      </w:pPr>
    </w:p>
    <w:p w14:paraId="52F93BC1" w14:textId="77777777" w:rsidR="008C26BC" w:rsidRPr="00A645E3" w:rsidRDefault="008C26BC" w:rsidP="00A645E3">
      <w:pPr>
        <w:pStyle w:val="a0"/>
        <w:numPr>
          <w:ilvl w:val="0"/>
          <w:numId w:val="0"/>
        </w:numPr>
        <w:ind w:left="851"/>
        <w:rPr>
          <w:rFonts w:cs="Times New Roman"/>
        </w:rPr>
      </w:pPr>
      <w:r w:rsidRPr="00A645E3">
        <w:rPr>
          <w:rFonts w:cs="Times New Roman"/>
        </w:rPr>
        <w:t>Аналог 1. Игра «</w:t>
      </w:r>
      <w:proofErr w:type="spellStart"/>
      <w:r w:rsidRPr="00A645E3">
        <w:rPr>
          <w:rFonts w:cs="Times New Roman"/>
        </w:rPr>
        <w:t>Арканоид</w:t>
      </w:r>
      <w:proofErr w:type="spellEnd"/>
      <w:r w:rsidRPr="00A645E3">
        <w:rPr>
          <w:rFonts w:cs="Times New Roman"/>
        </w:rPr>
        <w:t>» (</w:t>
      </w:r>
      <w:hyperlink r:id="rId11" w:history="1">
        <w:r w:rsidRPr="00A645E3">
          <w:rPr>
            <w:rStyle w:val="a6"/>
            <w:szCs w:val="24"/>
          </w:rPr>
          <w:t>https://clck.ru/38Qtx2</w:t>
        </w:r>
      </w:hyperlink>
      <w:r w:rsidRPr="00A645E3">
        <w:rPr>
          <w:rFonts w:cs="Times New Roman"/>
        </w:rPr>
        <w:t>)</w:t>
      </w:r>
    </w:p>
    <w:p w14:paraId="3E764C08" w14:textId="77777777" w:rsidR="008C26BC" w:rsidRPr="00A645E3" w:rsidRDefault="008C26BC" w:rsidP="00A645E3">
      <w:pPr>
        <w:pStyle w:val="a0"/>
        <w:numPr>
          <w:ilvl w:val="0"/>
          <w:numId w:val="0"/>
        </w:numPr>
        <w:ind w:left="851"/>
        <w:rPr>
          <w:rFonts w:cs="Times New Roman"/>
        </w:rPr>
      </w:pPr>
      <w:r w:rsidRPr="00A645E3">
        <w:rPr>
          <w:rFonts w:cs="Times New Roman"/>
        </w:rPr>
        <w:t>Недостатками аналога являются:</w:t>
      </w:r>
    </w:p>
    <w:p w14:paraId="5B4F9E7B" w14:textId="0B74E6C2" w:rsidR="008C26BC" w:rsidRPr="00A645E3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8C26BC" w:rsidRPr="00A645E3">
        <w:rPr>
          <w:rFonts w:cs="Times New Roman"/>
          <w:szCs w:val="24"/>
        </w:rPr>
        <w:t>роизвольное направление движения шарика при столкновении с плитками и нижней платформой, из-за</w:t>
      </w:r>
      <w:r w:rsidRPr="00A645E3">
        <w:rPr>
          <w:rFonts w:cs="Times New Roman"/>
          <w:szCs w:val="24"/>
        </w:rPr>
        <w:t xml:space="preserve"> чего отбить шарик очень сложно;</w:t>
      </w:r>
    </w:p>
    <w:p w14:paraId="74C762D1" w14:textId="793F9865" w:rsidR="008C26BC" w:rsidRPr="00A645E3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8C26BC" w:rsidRPr="00A645E3">
        <w:rPr>
          <w:rFonts w:cs="Times New Roman"/>
          <w:szCs w:val="24"/>
        </w:rPr>
        <w:t>ри длительной игре возникает системная ошибка, при которой движение нижней платформы оказывается невозможным, и платформа «застывает» на месте.</w:t>
      </w:r>
    </w:p>
    <w:p w14:paraId="2026D38E" w14:textId="77777777" w:rsidR="008C26BC" w:rsidRPr="008C26BC" w:rsidRDefault="008C26BC" w:rsidP="00A645E3">
      <w:pPr>
        <w:pStyle w:val="a0"/>
        <w:numPr>
          <w:ilvl w:val="0"/>
          <w:numId w:val="0"/>
        </w:numPr>
        <w:ind w:left="851"/>
        <w:rPr>
          <w:rFonts w:cs="Times New Roman"/>
          <w:szCs w:val="24"/>
        </w:rPr>
      </w:pPr>
    </w:p>
    <w:p w14:paraId="0C8EAA28" w14:textId="77777777" w:rsidR="008C26BC" w:rsidRPr="008C26BC" w:rsidRDefault="008C26BC" w:rsidP="00A645E3">
      <w:pPr>
        <w:pStyle w:val="a0"/>
        <w:numPr>
          <w:ilvl w:val="0"/>
          <w:numId w:val="0"/>
        </w:numPr>
        <w:ind w:left="851"/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>Аналог 2. Игра «</w:t>
      </w:r>
      <w:proofErr w:type="spellStart"/>
      <w:r w:rsidRPr="008C26BC">
        <w:rPr>
          <w:rFonts w:cs="Times New Roman"/>
          <w:szCs w:val="24"/>
        </w:rPr>
        <w:t>Арканоид</w:t>
      </w:r>
      <w:proofErr w:type="spellEnd"/>
      <w:r w:rsidRPr="008C26BC">
        <w:rPr>
          <w:rFonts w:cs="Times New Roman"/>
          <w:szCs w:val="24"/>
        </w:rPr>
        <w:t>» (</w:t>
      </w:r>
      <w:hyperlink r:id="rId12" w:history="1">
        <w:r w:rsidRPr="008C26BC">
          <w:rPr>
            <w:rStyle w:val="a6"/>
            <w:szCs w:val="24"/>
            <w:lang w:val="en-US"/>
          </w:rPr>
          <w:t>https</w:t>
        </w:r>
        <w:r w:rsidRPr="008C26BC">
          <w:rPr>
            <w:rStyle w:val="a6"/>
            <w:szCs w:val="24"/>
          </w:rPr>
          <w:t>://</w:t>
        </w:r>
        <w:proofErr w:type="spellStart"/>
        <w:r w:rsidRPr="008C26BC">
          <w:rPr>
            <w:rStyle w:val="a6"/>
            <w:szCs w:val="24"/>
            <w:lang w:val="en-US"/>
          </w:rPr>
          <w:t>clck</w:t>
        </w:r>
        <w:proofErr w:type="spellEnd"/>
        <w:r w:rsidRPr="008C26BC">
          <w:rPr>
            <w:rStyle w:val="a6"/>
            <w:szCs w:val="24"/>
          </w:rPr>
          <w:t>.</w:t>
        </w:r>
        <w:proofErr w:type="spellStart"/>
        <w:r w:rsidRPr="008C26BC">
          <w:rPr>
            <w:rStyle w:val="a6"/>
            <w:szCs w:val="24"/>
            <w:lang w:val="en-US"/>
          </w:rPr>
          <w:t>ru</w:t>
        </w:r>
        <w:proofErr w:type="spellEnd"/>
        <w:r w:rsidRPr="008C26BC">
          <w:rPr>
            <w:rStyle w:val="a6"/>
            <w:szCs w:val="24"/>
          </w:rPr>
          <w:t>/38</w:t>
        </w:r>
        <w:proofErr w:type="spellStart"/>
        <w:r w:rsidRPr="008C26BC">
          <w:rPr>
            <w:rStyle w:val="a6"/>
            <w:szCs w:val="24"/>
            <w:lang w:val="en-US"/>
          </w:rPr>
          <w:t>Qtvf</w:t>
        </w:r>
        <w:proofErr w:type="spellEnd"/>
      </w:hyperlink>
      <w:r w:rsidRPr="008C26BC">
        <w:rPr>
          <w:rFonts w:cs="Times New Roman"/>
          <w:szCs w:val="24"/>
        </w:rPr>
        <w:t>)</w:t>
      </w:r>
    </w:p>
    <w:p w14:paraId="58228384" w14:textId="77777777" w:rsidR="008C26BC" w:rsidRPr="008C26BC" w:rsidRDefault="008C26BC" w:rsidP="00A645E3">
      <w:pPr>
        <w:pStyle w:val="a0"/>
        <w:numPr>
          <w:ilvl w:val="0"/>
          <w:numId w:val="0"/>
        </w:numPr>
        <w:ind w:left="851"/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>Недостатками аналога являются:</w:t>
      </w:r>
    </w:p>
    <w:p w14:paraId="3F1C47A1" w14:textId="5B64F0EE" w:rsidR="008C26BC" w:rsidRPr="008C26BC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8C26BC" w:rsidRPr="008C26BC">
        <w:rPr>
          <w:rFonts w:cs="Times New Roman"/>
          <w:szCs w:val="24"/>
        </w:rPr>
        <w:t>ижняя платформа периодически двигается «рывками», из – за чего шарик может пролететь мимо платформы, так</w:t>
      </w:r>
      <w:r>
        <w:rPr>
          <w:rFonts w:cs="Times New Roman"/>
          <w:szCs w:val="24"/>
        </w:rPr>
        <w:t xml:space="preserve"> как можно не успеть отбить его;</w:t>
      </w:r>
    </w:p>
    <w:p w14:paraId="59D5E99C" w14:textId="7288D0A4" w:rsidR="008C26BC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8C26BC" w:rsidRPr="008C26BC">
        <w:rPr>
          <w:rFonts w:cs="Times New Roman"/>
          <w:szCs w:val="24"/>
        </w:rPr>
        <w:t>тсутствует увеличение сложности по мере игры.</w:t>
      </w:r>
    </w:p>
    <w:p w14:paraId="05B91F24" w14:textId="77777777" w:rsidR="00A645E3" w:rsidRPr="00A645E3" w:rsidRDefault="00A645E3" w:rsidP="00A645E3">
      <w:pPr>
        <w:pStyle w:val="a0"/>
        <w:numPr>
          <w:ilvl w:val="0"/>
          <w:numId w:val="0"/>
        </w:numPr>
        <w:ind w:left="851"/>
        <w:rPr>
          <w:rFonts w:cs="Times New Roman"/>
          <w:szCs w:val="24"/>
        </w:rPr>
      </w:pPr>
    </w:p>
    <w:p w14:paraId="7E6FF7B6" w14:textId="77777777" w:rsidR="008C26BC" w:rsidRPr="008C26BC" w:rsidRDefault="008C26BC" w:rsidP="00A645E3">
      <w:pPr>
        <w:pStyle w:val="a0"/>
        <w:numPr>
          <w:ilvl w:val="0"/>
          <w:numId w:val="0"/>
        </w:numPr>
        <w:ind w:left="851"/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>Общими достоинствами аналогов являются:</w:t>
      </w:r>
    </w:p>
    <w:p w14:paraId="287EEC7E" w14:textId="1372771C" w:rsidR="008C26BC" w:rsidRPr="008C26BC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8C26BC" w:rsidRPr="008C26BC">
        <w:rPr>
          <w:rFonts w:cs="Times New Roman"/>
          <w:szCs w:val="24"/>
        </w:rPr>
        <w:t xml:space="preserve">табильный </w:t>
      </w:r>
      <w:proofErr w:type="spellStart"/>
      <w:r w:rsidR="008C26BC" w:rsidRPr="008C26BC">
        <w:rPr>
          <w:rFonts w:cs="Times New Roman"/>
          <w:szCs w:val="24"/>
        </w:rPr>
        <w:t>геймплей</w:t>
      </w:r>
      <w:proofErr w:type="spellEnd"/>
      <w:r w:rsidR="008C26BC" w:rsidRPr="008C26BC">
        <w:rPr>
          <w:rFonts w:cs="Times New Roman"/>
          <w:szCs w:val="24"/>
        </w:rPr>
        <w:t xml:space="preserve"> (прохождение), то есть любой </w:t>
      </w:r>
      <w:r>
        <w:rPr>
          <w:rFonts w:cs="Times New Roman"/>
          <w:szCs w:val="24"/>
        </w:rPr>
        <w:t>аналог возможно пройти до конца;</w:t>
      </w:r>
    </w:p>
    <w:p w14:paraId="3B400286" w14:textId="52B5E12F" w:rsidR="008C26BC" w:rsidRPr="00A645E3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8C26BC" w:rsidRPr="008C26BC">
        <w:rPr>
          <w:rFonts w:cs="Times New Roman"/>
          <w:szCs w:val="24"/>
        </w:rPr>
        <w:t>азнообразие игр по стилистике и самобытный дизайн.</w:t>
      </w:r>
    </w:p>
    <w:p w14:paraId="21ADA3BA" w14:textId="77777777" w:rsidR="008C26BC" w:rsidRPr="008C26BC" w:rsidRDefault="008C26BC" w:rsidP="00A645E3">
      <w:pPr>
        <w:pStyle w:val="a0"/>
        <w:numPr>
          <w:ilvl w:val="0"/>
          <w:numId w:val="0"/>
        </w:numPr>
        <w:ind w:left="851"/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>Общими недостатками являются:</w:t>
      </w:r>
    </w:p>
    <w:p w14:paraId="1D6ED044" w14:textId="0583D5CD" w:rsidR="008C26BC" w:rsidRPr="008C26BC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б</w:t>
      </w:r>
      <w:r w:rsidR="008C26BC" w:rsidRPr="008C26BC">
        <w:rPr>
          <w:rFonts w:cs="Times New Roman"/>
          <w:szCs w:val="24"/>
        </w:rPr>
        <w:t>ольшинство аналогов игры имею</w:t>
      </w:r>
      <w:r>
        <w:rPr>
          <w:rFonts w:cs="Times New Roman"/>
          <w:szCs w:val="24"/>
        </w:rPr>
        <w:t>т однообразное строение уровней;</w:t>
      </w:r>
    </w:p>
    <w:p w14:paraId="3F38954C" w14:textId="47D35E07" w:rsidR="008C26BC" w:rsidRPr="008C26BC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8C26BC" w:rsidRPr="008C26BC">
        <w:rPr>
          <w:rFonts w:cs="Times New Roman"/>
          <w:szCs w:val="24"/>
        </w:rPr>
        <w:t>акже уровни в играх-аналогах не имеют возрастающей сло</w:t>
      </w:r>
      <w:r>
        <w:rPr>
          <w:rFonts w:cs="Times New Roman"/>
          <w:szCs w:val="24"/>
        </w:rPr>
        <w:t>жности по мере прохождения игры;</w:t>
      </w:r>
    </w:p>
    <w:p w14:paraId="78C46138" w14:textId="5F01A9CC" w:rsidR="008C26BC" w:rsidRPr="008C26BC" w:rsidRDefault="00A645E3" w:rsidP="00A645E3">
      <w:pPr>
        <w:pStyle w:val="a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8C26BC" w:rsidRPr="008C26BC">
        <w:rPr>
          <w:rFonts w:cs="Times New Roman"/>
          <w:szCs w:val="24"/>
        </w:rPr>
        <w:t xml:space="preserve"> большей части проектов имеются незначительные системные ошибки. </w:t>
      </w:r>
    </w:p>
    <w:p w14:paraId="20D28EAB" w14:textId="77777777" w:rsidR="008C26BC" w:rsidRPr="008C26BC" w:rsidRDefault="008C26BC" w:rsidP="008C26BC">
      <w:pPr>
        <w:rPr>
          <w:rFonts w:cs="Times New Roman"/>
          <w:szCs w:val="24"/>
        </w:rPr>
      </w:pPr>
      <w:r w:rsidRPr="008C26BC">
        <w:rPr>
          <w:rFonts w:cs="Times New Roman"/>
          <w:szCs w:val="24"/>
        </w:rPr>
        <w:t xml:space="preserve">Таким образом, необходимо разработать игру «Шарик – рикошет», которая будет иметь ряд следующих преимуществ: стабильный </w:t>
      </w:r>
      <w:proofErr w:type="spellStart"/>
      <w:r w:rsidRPr="008C26BC">
        <w:rPr>
          <w:rFonts w:cs="Times New Roman"/>
          <w:szCs w:val="24"/>
        </w:rPr>
        <w:t>геймплей</w:t>
      </w:r>
      <w:proofErr w:type="spellEnd"/>
      <w:r w:rsidRPr="008C26BC">
        <w:rPr>
          <w:rFonts w:cs="Times New Roman"/>
          <w:szCs w:val="24"/>
        </w:rPr>
        <w:t xml:space="preserve"> (прохождение), разнообразное строение уровней, </w:t>
      </w:r>
      <w:r w:rsidRPr="008C26BC">
        <w:rPr>
          <w:rFonts w:cs="Times New Roman"/>
          <w:szCs w:val="24"/>
        </w:rPr>
        <w:lastRenderedPageBreak/>
        <w:t>возрастающая сложность по мере прохождения игры, игра не должна иметь системных ошибок, а также интерфейс должен быть интуитивно понятным, а игра должна иметь реалистичную физику шарика (шарик должен под правильным углом отскока отскакивать от плиток, а не в произвольном направлении, например, точно вниз на 90 градусов).</w:t>
      </w:r>
    </w:p>
    <w:p w14:paraId="78775C19" w14:textId="77777777" w:rsidR="008C26BC" w:rsidRPr="008C26BC" w:rsidRDefault="008C26BC" w:rsidP="008C26BC"/>
    <w:p w14:paraId="092F632B" w14:textId="6B5C7B5B" w:rsidR="00E61B22" w:rsidRDefault="00E61B22" w:rsidP="00E61B22">
      <w:pPr>
        <w:pStyle w:val="1"/>
      </w:pPr>
      <w:bookmarkStart w:id="13" w:name="_Toc129682354"/>
      <w:r>
        <w:lastRenderedPageBreak/>
        <w:t>Требования к результатам разработки</w:t>
      </w:r>
      <w:bookmarkEnd w:id="13"/>
    </w:p>
    <w:p w14:paraId="43756BA9" w14:textId="64495BDF" w:rsidR="001D3FB1" w:rsidRDefault="001D3FB1" w:rsidP="001D3FB1">
      <w:pPr>
        <w:pStyle w:val="2"/>
      </w:pPr>
      <w:bookmarkStart w:id="14" w:name="_Toc129682355"/>
      <w:r>
        <w:t>Правила игры</w:t>
      </w:r>
      <w:bookmarkEnd w:id="14"/>
    </w:p>
    <w:p w14:paraId="6D56763E" w14:textId="3D9D8ED5" w:rsidR="008C26BC" w:rsidRPr="008C26BC" w:rsidRDefault="005B644F" w:rsidP="008C26BC">
      <w:r w:rsidRPr="005B644F">
        <w:t>На игровом поле расположены 4 вида различных объектов: блоки, препятствия, платформа и шарик. Игрок должен отбивать шарик платформой в блоки, уничтожая их при соприкосновении. Цель игры: уничтожить все блоки и не дать шарику упасть мимо платформы. По мере возрастания сложности игры будут появляться различные препятствия. Игра заканчивается в том случае, если игрок пройдёт все уровни. Игрок проигрывает в том случае, если шарик «пролетел» вниз мимо платформы. Игрок выигрывает в том случае, если уничтожены все блоки на уровне.</w:t>
      </w:r>
    </w:p>
    <w:p w14:paraId="00EA1178" w14:textId="59208CAD" w:rsidR="001D3FB1" w:rsidRDefault="00AA50F6" w:rsidP="00AA50F6">
      <w:pPr>
        <w:pStyle w:val="2"/>
      </w:pPr>
      <w:bookmarkStart w:id="15" w:name="_Toc129682356"/>
      <w:r>
        <w:t>Требования к функциям</w:t>
      </w:r>
      <w:bookmarkEnd w:id="15"/>
    </w:p>
    <w:p w14:paraId="50C1A90E" w14:textId="782D6E6E" w:rsidR="005B644F" w:rsidRPr="005B644F" w:rsidRDefault="005B644F" w:rsidP="005B644F">
      <w:r>
        <w:t>И</w:t>
      </w:r>
      <w:r w:rsidRPr="005B644F">
        <w:t>гра должна корректно работать и не иметь системных ошибок. Должен быть реализован интуитивно понятный интерфейс, а также игровые объекты. Должно быть реализовано главное меню с выбором уровня.</w:t>
      </w:r>
    </w:p>
    <w:p w14:paraId="1B168C65" w14:textId="0CF284D6" w:rsidR="009730DA" w:rsidRDefault="009730DA" w:rsidP="009730DA">
      <w:pPr>
        <w:pStyle w:val="2"/>
      </w:pPr>
      <w:bookmarkStart w:id="16" w:name="_Toc129682357"/>
      <w:r>
        <w:t>Требования к показателям назначения</w:t>
      </w:r>
      <w:bookmarkEnd w:id="16"/>
    </w:p>
    <w:p w14:paraId="4EDEBC24" w14:textId="681245B0" w:rsidR="00D25844" w:rsidRPr="00D25844" w:rsidRDefault="00D25844" w:rsidP="00D25844">
      <w:r>
        <w:t>Требования к показателям назначения не предъявляются</w:t>
      </w:r>
    </w:p>
    <w:p w14:paraId="565F00AE" w14:textId="3A215A49" w:rsidR="009730DA" w:rsidRDefault="00AA50F6" w:rsidP="009730DA">
      <w:pPr>
        <w:pStyle w:val="2"/>
      </w:pPr>
      <w:bookmarkStart w:id="17" w:name="_Toc129682358"/>
      <w:r>
        <w:t>Требования к пользовательскому интерфейсу</w:t>
      </w:r>
      <w:bookmarkEnd w:id="17"/>
    </w:p>
    <w:p w14:paraId="2C916C07" w14:textId="2D04CF70" w:rsidR="007A1BD6" w:rsidRDefault="007A1BD6" w:rsidP="007A1BD6">
      <w:r>
        <w:rPr>
          <w:noProof/>
        </w:rPr>
        <w:drawing>
          <wp:inline distT="0" distB="0" distL="0" distR="0" wp14:anchorId="6C20DBA5" wp14:editId="3EF1F555">
            <wp:extent cx="5133340" cy="2666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66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F4F65" w14:textId="152F6F36" w:rsidR="007A1BD6" w:rsidRDefault="007A1BD6" w:rsidP="007A1BD6">
      <w:r>
        <w:t>Рис. 1 – Интерфейс игры «Шарик – рикошет»</w:t>
      </w:r>
    </w:p>
    <w:p w14:paraId="332CEE99" w14:textId="038BBBD0" w:rsidR="007A1BD6" w:rsidRDefault="007A1BD6" w:rsidP="007A1BD6">
      <w:r>
        <w:t xml:space="preserve">Игровой интерфейс состоит из 4 элементов: </w:t>
      </w:r>
    </w:p>
    <w:p w14:paraId="3216503F" w14:textId="019A912B" w:rsidR="007A1BD6" w:rsidRDefault="007A1BD6" w:rsidP="007A1BD6">
      <w:r>
        <w:t>1 – Блоки, которые игроку необходимо уничтожить. На данном уровне они располагаются в порядке возрастания количества.</w:t>
      </w:r>
    </w:p>
    <w:p w14:paraId="398574C6" w14:textId="4FBD4286" w:rsidR="007A1BD6" w:rsidRDefault="007A1BD6" w:rsidP="007A1BD6">
      <w:r>
        <w:t>2 – Объекты препятствия. Мешают «отбить» шарик в блоки под некоторым углом.</w:t>
      </w:r>
    </w:p>
    <w:p w14:paraId="06875394" w14:textId="512955BE" w:rsidR="007A1BD6" w:rsidRDefault="007A1BD6" w:rsidP="007A1BD6">
      <w:r>
        <w:lastRenderedPageBreak/>
        <w:t>3 – Платформа, управляемая игроком. Двигается в горизонтальном направлении вправо и влево.</w:t>
      </w:r>
    </w:p>
    <w:p w14:paraId="2C96C9C4" w14:textId="109E003A" w:rsidR="007A1BD6" w:rsidRPr="007A1BD6" w:rsidRDefault="007A1BD6" w:rsidP="007A1BD6">
      <w:r>
        <w:t>4 – Шарик, который нужно отбить в блоки.</w:t>
      </w:r>
    </w:p>
    <w:p w14:paraId="660BA6C9" w14:textId="3A9C908E" w:rsidR="007A1BD6" w:rsidRPr="007A1BD6" w:rsidRDefault="00295D9C" w:rsidP="00BA2E0D">
      <w:pPr>
        <w:pStyle w:val="2"/>
      </w:pPr>
      <w:bookmarkStart w:id="18" w:name="_Toc129682359"/>
      <w:r>
        <w:t>Требования к видам обеспечения</w:t>
      </w:r>
      <w:bookmarkEnd w:id="18"/>
    </w:p>
    <w:p w14:paraId="607098D9" w14:textId="020ED876" w:rsidR="00295D9C" w:rsidRDefault="00256697" w:rsidP="00256697">
      <w:pPr>
        <w:pStyle w:val="3"/>
      </w:pPr>
      <w:bookmarkStart w:id="19" w:name="_Toc129682360"/>
      <w:r>
        <w:t>Требования к математическому обеспечению</w:t>
      </w:r>
      <w:bookmarkEnd w:id="19"/>
    </w:p>
    <w:p w14:paraId="0E92CFA2" w14:textId="1C9B594C" w:rsidR="009F4FB1" w:rsidRPr="009F4FB1" w:rsidRDefault="009F4FB1" w:rsidP="009F4FB1">
      <w:r w:rsidRPr="00A6563C">
        <w:t>Требование предъявляется к физике полета шарика</w:t>
      </w:r>
      <w:r w:rsidR="00A6563C" w:rsidRPr="00A6563C">
        <w:t xml:space="preserve"> в программе, его углу</w:t>
      </w:r>
      <w:r w:rsidRPr="00A6563C">
        <w:t xml:space="preserve"> отскока.</w:t>
      </w:r>
      <w:r w:rsidR="00A6563C">
        <w:t xml:space="preserve"> Физика полета шарика должна соответствовать основным законам физики, то есть, шарик должен отскакивать от стенок, препятствий, нижней платформы под непроизвольным углом.</w:t>
      </w:r>
    </w:p>
    <w:p w14:paraId="2B1FFEE1" w14:textId="220C089B" w:rsidR="00256697" w:rsidRDefault="00256697" w:rsidP="00256697">
      <w:pPr>
        <w:pStyle w:val="3"/>
      </w:pPr>
      <w:bookmarkStart w:id="20" w:name="_Toc129682361"/>
      <w:r>
        <w:t>Требования к информационному обеспечению</w:t>
      </w:r>
      <w:bookmarkEnd w:id="20"/>
    </w:p>
    <w:p w14:paraId="42B2F7CD" w14:textId="5AF71ACC" w:rsidR="009F4FB1" w:rsidRPr="009F4FB1" w:rsidRDefault="00DF0C08" w:rsidP="005B1911">
      <w:r w:rsidRPr="00A645E3">
        <w:t xml:space="preserve">При разработке программы будет использоваться ОС </w:t>
      </w:r>
      <w:r w:rsidRPr="00A645E3">
        <w:rPr>
          <w:lang w:val="en-US"/>
        </w:rPr>
        <w:t>Windows</w:t>
      </w:r>
      <w:r w:rsidRPr="00A645E3">
        <w:t xml:space="preserve">, а также библиотеки </w:t>
      </w:r>
      <w:r w:rsidRPr="00A645E3">
        <w:rPr>
          <w:lang w:val="en-US"/>
        </w:rPr>
        <w:t>Python</w:t>
      </w:r>
      <w:r w:rsidRPr="00A645E3">
        <w:t>.</w:t>
      </w:r>
      <w:r w:rsidR="00A645E3" w:rsidRPr="00A645E3">
        <w:t xml:space="preserve"> Программа должна быть реализована при помощи языка программирования </w:t>
      </w:r>
      <w:r w:rsidR="00A645E3" w:rsidRPr="00A645E3">
        <w:rPr>
          <w:lang w:val="en-US"/>
        </w:rPr>
        <w:t>Python</w:t>
      </w:r>
      <w:r w:rsidR="00A645E3" w:rsidRPr="00A645E3">
        <w:t xml:space="preserve"> с привлечением графической библиотеки </w:t>
      </w:r>
      <w:proofErr w:type="spellStart"/>
      <w:r w:rsidR="00A645E3" w:rsidRPr="00A645E3">
        <w:rPr>
          <w:lang w:val="en-US"/>
        </w:rPr>
        <w:t>tkinter</w:t>
      </w:r>
      <w:proofErr w:type="spellEnd"/>
      <w:r w:rsidR="00A645E3" w:rsidRPr="00A645E3">
        <w:t xml:space="preserve">. Разработка основного кода будет осуществлена в </w:t>
      </w:r>
      <w:r w:rsidR="00A645E3" w:rsidRPr="00A645E3">
        <w:rPr>
          <w:lang w:val="en-US"/>
        </w:rPr>
        <w:t>IDE</w:t>
      </w:r>
      <w:r w:rsidR="00A645E3" w:rsidRPr="00A645E3">
        <w:t xml:space="preserve"> </w:t>
      </w:r>
      <w:proofErr w:type="spellStart"/>
      <w:r w:rsidR="00A645E3" w:rsidRPr="00A645E3">
        <w:rPr>
          <w:lang w:val="en-US"/>
        </w:rPr>
        <w:t>PyCharm</w:t>
      </w:r>
      <w:proofErr w:type="spellEnd"/>
      <w:r w:rsidR="00A645E3" w:rsidRPr="00A645E3">
        <w:t>.</w:t>
      </w:r>
      <w:r w:rsidR="00A645E3" w:rsidRPr="00D2523D">
        <w:t xml:space="preserve"> </w:t>
      </w:r>
    </w:p>
    <w:p w14:paraId="313B46E9" w14:textId="22F7FDC0" w:rsidR="00E208B0" w:rsidRDefault="001F61FC" w:rsidP="001F61FC">
      <w:pPr>
        <w:pStyle w:val="4"/>
      </w:pPr>
      <w:r>
        <w:t>Требования к форматам хранения данных</w:t>
      </w:r>
    </w:p>
    <w:p w14:paraId="1ECE6826" w14:textId="4DCE6E23" w:rsidR="009F4FB1" w:rsidRPr="009F4FB1" w:rsidRDefault="009F4FB1" w:rsidP="009F4FB1">
      <w:r>
        <w:t>Требования предъявляются к носителям, на которых находится программа. Программа будет находит</w:t>
      </w:r>
      <w:r w:rsidR="005B1911">
        <w:t>ься на твердотельном накопителе или на жестком диске.</w:t>
      </w:r>
    </w:p>
    <w:p w14:paraId="182D3338" w14:textId="66B29D3A" w:rsidR="001F61FC" w:rsidRPr="005B1911" w:rsidRDefault="008239DB" w:rsidP="008239DB">
      <w:pPr>
        <w:pStyle w:val="4"/>
      </w:pPr>
      <w:r w:rsidRPr="005B1911">
        <w:t>Требования к лингвистическому обеспечению</w:t>
      </w:r>
    </w:p>
    <w:p w14:paraId="6D46B5ED" w14:textId="682A1151" w:rsidR="00612C36" w:rsidRPr="00612C36" w:rsidRDefault="00612C36" w:rsidP="00612C36">
      <w:r>
        <w:t xml:space="preserve">Для реализации программы будет применяться язык программирования </w:t>
      </w:r>
      <w:r>
        <w:rPr>
          <w:lang w:val="en-US"/>
        </w:rPr>
        <w:t>Python</w:t>
      </w:r>
      <w:r w:rsidRPr="00612C36">
        <w:t>.</w:t>
      </w:r>
      <w:r w:rsidR="00A645E3">
        <w:t xml:space="preserve"> Продукт будет использовать русский язык интерфейса.</w:t>
      </w:r>
    </w:p>
    <w:p w14:paraId="02ABA6DD" w14:textId="0CD3C5AF" w:rsidR="008239DB" w:rsidRDefault="004A0E13" w:rsidP="004A0E13">
      <w:pPr>
        <w:pStyle w:val="3"/>
      </w:pPr>
      <w:bookmarkStart w:id="21" w:name="_Toc129682362"/>
      <w:r>
        <w:t>Требования к метрологическому обеспечению</w:t>
      </w:r>
      <w:bookmarkEnd w:id="21"/>
    </w:p>
    <w:p w14:paraId="33538D56" w14:textId="0935FA22" w:rsidR="009F4FB1" w:rsidRPr="009F4FB1" w:rsidRDefault="00A6563C" w:rsidP="009F4FB1">
      <w:r>
        <w:t>Требования к метрологическому обеспечению не предъявляются.</w:t>
      </w:r>
    </w:p>
    <w:p w14:paraId="25230B1D" w14:textId="6F5D62D1" w:rsidR="004A0E13" w:rsidRDefault="004A0E13" w:rsidP="009730DA">
      <w:pPr>
        <w:pStyle w:val="3"/>
      </w:pPr>
      <w:bookmarkStart w:id="22" w:name="_Toc129682363"/>
      <w:r>
        <w:t>Требования к техническому обеспечению</w:t>
      </w:r>
      <w:bookmarkEnd w:id="22"/>
    </w:p>
    <w:p w14:paraId="239450A0" w14:textId="77777777" w:rsidR="00D2523D" w:rsidRDefault="009F4FB1" w:rsidP="00D2523D">
      <w:r>
        <w:t xml:space="preserve"> </w:t>
      </w:r>
      <w:r w:rsidR="00A6563C" w:rsidRPr="00DF0C08">
        <w:t>Требования предъявляю</w:t>
      </w:r>
      <w:r w:rsidRPr="00DF0C08">
        <w:t>тся к устройствам, позволя</w:t>
      </w:r>
      <w:r w:rsidR="00A6563C" w:rsidRPr="00DF0C08">
        <w:t>ющим вести разработку программы, а</w:t>
      </w:r>
      <w:r w:rsidR="00A6563C">
        <w:t xml:space="preserve"> также к устройствам ввода и вывода информации. Для комфортной разработки программы необходима следующая периферия (минимальный набор): монитор, </w:t>
      </w:r>
      <w:r w:rsidR="00DF0C08">
        <w:t xml:space="preserve">клавиатура, мышь или </w:t>
      </w:r>
      <w:proofErr w:type="spellStart"/>
      <w:r w:rsidR="00DF0C08">
        <w:t>трекпад</w:t>
      </w:r>
      <w:proofErr w:type="spellEnd"/>
      <w:r w:rsidR="00DF0C08">
        <w:t>. В качестве основного технического устройства для разработки программы можно использовать: ноутбук, компьютер или моноблок.</w:t>
      </w:r>
      <w:r w:rsidR="00A6563C">
        <w:t xml:space="preserve"> </w:t>
      </w:r>
    </w:p>
    <w:p w14:paraId="7D2CD91C" w14:textId="026717DB" w:rsidR="00D2523D" w:rsidRDefault="00D2523D" w:rsidP="00D2523D">
      <w:r>
        <w:t xml:space="preserve">Минимальные системные требования для использования программы: </w:t>
      </w:r>
    </w:p>
    <w:p w14:paraId="5F59083B" w14:textId="3CA1EE0E" w:rsidR="00D2523D" w:rsidRPr="00A645E3" w:rsidRDefault="00A645E3" w:rsidP="00D2523D">
      <w:pPr>
        <w:pStyle w:val="a0"/>
      </w:pPr>
      <w:r w:rsidRPr="00A645E3">
        <w:t>о</w:t>
      </w:r>
      <w:r w:rsidR="00D2523D" w:rsidRPr="00A645E3">
        <w:t xml:space="preserve">перативная память 2 </w:t>
      </w:r>
      <w:proofErr w:type="spellStart"/>
      <w:r w:rsidR="00D2523D" w:rsidRPr="00A645E3">
        <w:t>гб</w:t>
      </w:r>
      <w:proofErr w:type="spellEnd"/>
      <w:r w:rsidRPr="00A645E3">
        <w:t>;</w:t>
      </w:r>
    </w:p>
    <w:p w14:paraId="227783A3" w14:textId="6B742134" w:rsidR="00D2523D" w:rsidRPr="00A645E3" w:rsidRDefault="00A645E3" w:rsidP="00D2523D">
      <w:pPr>
        <w:pStyle w:val="a0"/>
      </w:pPr>
      <w:r w:rsidRPr="00A645E3">
        <w:lastRenderedPageBreak/>
        <w:t>п</w:t>
      </w:r>
      <w:r w:rsidR="00D2523D" w:rsidRPr="00A645E3">
        <w:t xml:space="preserve">роцессор не менее </w:t>
      </w:r>
      <w:r w:rsidR="00D2523D" w:rsidRPr="00A645E3">
        <w:rPr>
          <w:lang w:val="en-US"/>
        </w:rPr>
        <w:t>Intel</w:t>
      </w:r>
      <w:r w:rsidR="00D2523D" w:rsidRPr="00A645E3">
        <w:t xml:space="preserve"> </w:t>
      </w:r>
      <w:r w:rsidR="00D2523D" w:rsidRPr="00A645E3">
        <w:rPr>
          <w:lang w:val="en-US"/>
        </w:rPr>
        <w:t>Core</w:t>
      </w:r>
      <w:r w:rsidR="00D2523D" w:rsidRPr="00A645E3">
        <w:t xml:space="preserve"> 2 </w:t>
      </w:r>
      <w:r w:rsidR="00D2523D" w:rsidRPr="00A645E3">
        <w:rPr>
          <w:lang w:val="en-US"/>
        </w:rPr>
        <w:t>Duo</w:t>
      </w:r>
      <w:r w:rsidR="00D2523D" w:rsidRPr="00A645E3">
        <w:t xml:space="preserve">, </w:t>
      </w:r>
      <w:r w:rsidR="00D2523D" w:rsidRPr="00A645E3">
        <w:rPr>
          <w:lang w:val="en-US"/>
        </w:rPr>
        <w:t>AMD</w:t>
      </w:r>
      <w:r w:rsidR="00D2523D" w:rsidRPr="00A645E3">
        <w:t xml:space="preserve"> </w:t>
      </w:r>
      <w:r w:rsidR="00D2523D" w:rsidRPr="00A645E3">
        <w:rPr>
          <w:lang w:val="en-US"/>
        </w:rPr>
        <w:t>Phenom</w:t>
      </w:r>
      <w:r w:rsidR="00D2523D" w:rsidRPr="00A645E3">
        <w:t xml:space="preserve"> </w:t>
      </w:r>
      <w:r w:rsidR="00D2523D" w:rsidRPr="00A645E3">
        <w:rPr>
          <w:lang w:val="en-US"/>
        </w:rPr>
        <w:t>x</w:t>
      </w:r>
      <w:r w:rsidR="00D2523D" w:rsidRPr="00A645E3">
        <w:t>2</w:t>
      </w:r>
      <w:r w:rsidRPr="00A645E3">
        <w:rPr>
          <w:lang w:val="en-US"/>
        </w:rPr>
        <w:t> </w:t>
      </w:r>
      <w:r w:rsidR="00D2523D" w:rsidRPr="00A645E3">
        <w:t>555</w:t>
      </w:r>
      <w:r w:rsidRPr="00A645E3">
        <w:t>;</w:t>
      </w:r>
    </w:p>
    <w:p w14:paraId="2308395E" w14:textId="4949C671" w:rsidR="00D2523D" w:rsidRPr="00A645E3" w:rsidRDefault="00A645E3" w:rsidP="00D2523D">
      <w:pPr>
        <w:pStyle w:val="a0"/>
      </w:pPr>
      <w:r w:rsidRPr="00A645E3">
        <w:t>с</w:t>
      </w:r>
      <w:r w:rsidR="00D2523D" w:rsidRPr="00A645E3">
        <w:t xml:space="preserve">вободное место на жестком диске не менее 2 </w:t>
      </w:r>
      <w:proofErr w:type="spellStart"/>
      <w:r w:rsidR="00D2523D" w:rsidRPr="00A645E3">
        <w:t>гб</w:t>
      </w:r>
      <w:proofErr w:type="spellEnd"/>
      <w:r w:rsidRPr="00A645E3">
        <w:t>;</w:t>
      </w:r>
    </w:p>
    <w:p w14:paraId="32A2CD7A" w14:textId="36EEF5EC" w:rsidR="00D2523D" w:rsidRPr="00A645E3" w:rsidRDefault="00A645E3" w:rsidP="00D2523D">
      <w:pPr>
        <w:pStyle w:val="a0"/>
      </w:pPr>
      <w:r w:rsidRPr="00A645E3">
        <w:t>г</w:t>
      </w:r>
      <w:r w:rsidR="00D2523D" w:rsidRPr="00A645E3">
        <w:t>рафический адаптер не обязателен</w:t>
      </w:r>
      <w:r w:rsidRPr="00A645E3">
        <w:t>;</w:t>
      </w:r>
    </w:p>
    <w:p w14:paraId="2CA4BD50" w14:textId="64A33DE7" w:rsidR="00D2523D" w:rsidRPr="00A645E3" w:rsidRDefault="00A645E3" w:rsidP="0067157B">
      <w:pPr>
        <w:pStyle w:val="a0"/>
      </w:pPr>
      <w:r w:rsidRPr="00A645E3">
        <w:t>о</w:t>
      </w:r>
      <w:r w:rsidR="00D2523D" w:rsidRPr="00A645E3">
        <w:t xml:space="preserve">перационная система </w:t>
      </w:r>
      <w:r w:rsidR="00D2523D" w:rsidRPr="00A645E3">
        <w:rPr>
          <w:lang w:val="en-US"/>
        </w:rPr>
        <w:t>Windows</w:t>
      </w:r>
      <w:r w:rsidR="00D2523D" w:rsidRPr="00A645E3">
        <w:t xml:space="preserve"> </w:t>
      </w:r>
      <w:r w:rsidR="00D2523D" w:rsidRPr="00A645E3">
        <w:rPr>
          <w:lang w:val="en-US"/>
        </w:rPr>
        <w:t>XP</w:t>
      </w:r>
      <w:r w:rsidR="00D2523D" w:rsidRPr="00A645E3">
        <w:t xml:space="preserve">, 7, </w:t>
      </w:r>
      <w:r w:rsidR="00D2523D" w:rsidRPr="00A645E3">
        <w:rPr>
          <w:lang w:val="en-US"/>
        </w:rPr>
        <w:t>vista</w:t>
      </w:r>
      <w:r w:rsidR="00D2523D" w:rsidRPr="00A645E3">
        <w:t>, 10, 11</w:t>
      </w:r>
      <w:r w:rsidRPr="00A645E3">
        <w:t>;</w:t>
      </w:r>
    </w:p>
    <w:p w14:paraId="48FA2DD2" w14:textId="6D9FFA15" w:rsidR="009730DA" w:rsidRDefault="00645BED" w:rsidP="00645BED">
      <w:pPr>
        <w:pStyle w:val="2"/>
      </w:pPr>
      <w:bookmarkStart w:id="23" w:name="_Toc129682364"/>
      <w:r>
        <w:t>Требования к надежности</w:t>
      </w:r>
      <w:bookmarkEnd w:id="23"/>
    </w:p>
    <w:p w14:paraId="2D49DE0F" w14:textId="63667D01" w:rsidR="009F4FB1" w:rsidRPr="009F4FB1" w:rsidRDefault="00DF0C08" w:rsidP="009F4FB1">
      <w:r w:rsidRPr="00DF0C08">
        <w:t>Надежность</w:t>
      </w:r>
      <w:r>
        <w:t xml:space="preserve"> разрабатываемой</w:t>
      </w:r>
      <w:r w:rsidRPr="00DF0C08">
        <w:t xml:space="preserve"> </w:t>
      </w:r>
      <w:r w:rsidR="00A645E3" w:rsidRPr="00A645E3">
        <w:t>программы</w:t>
      </w:r>
      <w:r w:rsidRPr="00DF0C08">
        <w:t xml:space="preserve"> включает следующие примитивы: безотказность, ремонтопригодность, долговечность, сохранность. Под безотказностью понимается свойств</w:t>
      </w:r>
      <w:r>
        <w:t>о данной системы непрерывно сохранять</w:t>
      </w:r>
      <w:r w:rsidRPr="00DF0C08">
        <w:t xml:space="preserve"> работоспособное состояние в теч</w:t>
      </w:r>
      <w:r>
        <w:t>ение некоторого времени или не</w:t>
      </w:r>
      <w:r w:rsidRPr="00DF0C08">
        <w:t>которой наработки.</w:t>
      </w:r>
      <w:r>
        <w:t xml:space="preserve"> </w:t>
      </w:r>
      <w:r w:rsidR="009F4FB1" w:rsidRPr="00DF0C08">
        <w:t>Надежность должна обеспечиваться за счет применения технических средств, системному обеспечению, соответствующему классу решаемых задач.</w:t>
      </w:r>
    </w:p>
    <w:p w14:paraId="7F640B47" w14:textId="07A6CD61" w:rsidR="00645BED" w:rsidRDefault="00645BED" w:rsidP="00645BED">
      <w:pPr>
        <w:pStyle w:val="2"/>
      </w:pPr>
      <w:bookmarkStart w:id="24" w:name="_Toc129682365"/>
      <w:r>
        <w:t>Требования к безопасности</w:t>
      </w:r>
      <w:bookmarkEnd w:id="24"/>
    </w:p>
    <w:p w14:paraId="2521AED3" w14:textId="06A9CDC8" w:rsidR="009F4FB1" w:rsidRPr="009F4FB1" w:rsidRDefault="009F4FB1" w:rsidP="009F4FB1">
      <w:r>
        <w:t>Программа сохраняет полную конфиденциальность пользователя и не собирает никаких данных с носителя.</w:t>
      </w:r>
    </w:p>
    <w:p w14:paraId="59622BE4" w14:textId="5A53E4A9" w:rsidR="00EF26CD" w:rsidRDefault="007A3137" w:rsidP="00EF26CD">
      <w:pPr>
        <w:pStyle w:val="2"/>
      </w:pPr>
      <w:bookmarkStart w:id="25" w:name="_Toc129682366"/>
      <w:r>
        <w:t>Требования к патентной чистоте</w:t>
      </w:r>
      <w:bookmarkEnd w:id="25"/>
    </w:p>
    <w:p w14:paraId="5F7806ED" w14:textId="05AEED7A" w:rsidR="00DF0C08" w:rsidRPr="00DF0C08" w:rsidRDefault="00F219F1" w:rsidP="00DF0C08">
      <w:r w:rsidRPr="00F219F1">
        <w:t>При разработке 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</w:t>
      </w:r>
    </w:p>
    <w:p w14:paraId="3BF80742" w14:textId="1B20AE90" w:rsidR="003A546E" w:rsidRDefault="003A546E" w:rsidP="003A546E">
      <w:pPr>
        <w:pStyle w:val="2"/>
      </w:pPr>
      <w:bookmarkStart w:id="26" w:name="_Toc129682367"/>
      <w:r>
        <w:t>Требования к перспективам развития</w:t>
      </w:r>
      <w:bookmarkEnd w:id="26"/>
    </w:p>
    <w:p w14:paraId="4FD58488" w14:textId="5D99D93C" w:rsidR="009F4FB1" w:rsidRPr="009F4FB1" w:rsidRDefault="009F4FB1" w:rsidP="009F4FB1">
      <w:r>
        <w:t xml:space="preserve">После экспорта программы требования к перспективам развития не предъявляются. </w:t>
      </w:r>
    </w:p>
    <w:p w14:paraId="7B2062F0" w14:textId="658E79B6" w:rsidR="00127A5A" w:rsidRDefault="00127A5A" w:rsidP="00127A5A">
      <w:pPr>
        <w:pStyle w:val="1"/>
      </w:pPr>
      <w:bookmarkStart w:id="27" w:name="_Toc129682368"/>
      <w:r>
        <w:lastRenderedPageBreak/>
        <w:t>Состав и содержание работ</w:t>
      </w:r>
      <w:bookmarkEnd w:id="27"/>
    </w:p>
    <w:p w14:paraId="62F9A76C" w14:textId="77777777" w:rsidR="0067157B" w:rsidRDefault="0067157B" w:rsidP="0067157B">
      <w:pPr>
        <w:rPr>
          <w:color w:val="000000"/>
          <w:shd w:val="clear" w:color="auto" w:fill="FFFFFF"/>
        </w:rPr>
      </w:pPr>
      <w:r w:rsidRPr="00321A33"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</w:t>
      </w:r>
      <w:r>
        <w:rPr>
          <w:color w:val="000000"/>
          <w:shd w:val="clear" w:color="auto" w:fill="FFFFFF"/>
        </w:rPr>
        <w:t>олнить перечень работ, представленный в таблице 1.</w:t>
      </w:r>
    </w:p>
    <w:p w14:paraId="1E98C1CA" w14:textId="77777777" w:rsidR="0067157B" w:rsidRDefault="0067157B" w:rsidP="0067157B">
      <w:pPr>
        <w:rPr>
          <w:color w:val="000000"/>
          <w:shd w:val="clear" w:color="auto" w:fill="FFFFFF"/>
        </w:rPr>
      </w:pPr>
    </w:p>
    <w:p w14:paraId="654F16E8" w14:textId="77777777" w:rsidR="0067157B" w:rsidRPr="00321A33" w:rsidRDefault="0067157B" w:rsidP="0067157B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4"/>
        <w:gridCol w:w="2281"/>
        <w:gridCol w:w="1703"/>
        <w:gridCol w:w="3060"/>
        <w:gridCol w:w="2037"/>
      </w:tblGrid>
      <w:tr w:rsidR="0067157B" w:rsidRPr="00D80324" w14:paraId="38BD6CE5" w14:textId="77777777" w:rsidTr="00050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A8C9" w14:textId="77777777" w:rsidR="0067157B" w:rsidRPr="00D80324" w:rsidRDefault="0067157B" w:rsidP="0005030B">
            <w:pPr>
              <w:pStyle w:val="vgutTableName"/>
            </w:pPr>
            <w:r w:rsidRPr="00D80324">
              <w:t>№ этапа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ED13" w14:textId="77777777" w:rsidR="0067157B" w:rsidRPr="00D80324" w:rsidRDefault="0067157B" w:rsidP="0005030B">
            <w:pPr>
              <w:pStyle w:val="vgutTableName"/>
            </w:pPr>
            <w:r w:rsidRPr="00D80324">
              <w:t>Наименование этапа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EBBD" w14:textId="77777777" w:rsidR="0067157B" w:rsidRPr="00D80324" w:rsidRDefault="0067157B" w:rsidP="0005030B">
            <w:pPr>
              <w:pStyle w:val="vgutTableName"/>
            </w:pPr>
            <w:r w:rsidRPr="00D80324">
              <w:t>Длительность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7279" w14:textId="77777777" w:rsidR="0067157B" w:rsidRPr="00D80324" w:rsidRDefault="0067157B" w:rsidP="0005030B">
            <w:pPr>
              <w:pStyle w:val="vgutTableName"/>
            </w:pPr>
            <w:r w:rsidRPr="00D80324">
              <w:t>Состав работ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6A5D" w14:textId="77777777" w:rsidR="0067157B" w:rsidRPr="00D80324" w:rsidRDefault="0067157B" w:rsidP="0005030B">
            <w:pPr>
              <w:pStyle w:val="vgutTableName"/>
            </w:pPr>
            <w:r w:rsidRPr="00D80324">
              <w:t>Результат</w:t>
            </w:r>
          </w:p>
        </w:tc>
      </w:tr>
      <w:tr w:rsidR="0067157B" w:rsidRPr="00D80324" w14:paraId="45DEAF73" w14:textId="77777777" w:rsidTr="0005030B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5160" w14:textId="77777777" w:rsidR="0067157B" w:rsidRPr="00D80324" w:rsidRDefault="0067157B" w:rsidP="0005030B">
            <w:pPr>
              <w:pStyle w:val="vgutTableText"/>
            </w:pPr>
            <w:r w:rsidRPr="00D80324"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B4F3" w14:textId="78E67E65" w:rsidR="0067157B" w:rsidRPr="00A645E3" w:rsidRDefault="000F4A4C" w:rsidP="0005030B">
            <w:pPr>
              <w:pStyle w:val="vgutTableText"/>
            </w:pPr>
            <w:r w:rsidRPr="00A645E3">
              <w:t xml:space="preserve">Разработка </w:t>
            </w:r>
            <w:r w:rsidR="0067157B" w:rsidRPr="00A645E3">
              <w:t>ТЗ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CFC0" w14:textId="77777777" w:rsidR="0067157B" w:rsidRPr="00D80324" w:rsidRDefault="0067157B" w:rsidP="0005030B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F428" w14:textId="77777777" w:rsidR="0067157B" w:rsidRPr="00D80324" w:rsidRDefault="0067157B" w:rsidP="0005030B">
            <w:pPr>
              <w:pStyle w:val="vgutTableText"/>
            </w:pPr>
            <w:r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8298" w14:textId="77777777" w:rsidR="0067157B" w:rsidRPr="00D80324" w:rsidRDefault="0067157B" w:rsidP="0005030B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67157B" w:rsidRPr="00D80324" w14:paraId="7AD249A9" w14:textId="77777777" w:rsidTr="0005030B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AB65" w14:textId="77777777" w:rsidR="0067157B" w:rsidRPr="00D80324" w:rsidRDefault="0067157B" w:rsidP="0005030B">
            <w:pPr>
              <w:pStyle w:val="vgutTableText"/>
            </w:pPr>
            <w:r w:rsidRPr="00D80324"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F0AC" w14:textId="77777777" w:rsidR="0067157B" w:rsidRPr="00D80324" w:rsidRDefault="0067157B" w:rsidP="0005030B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CC0E" w14:textId="77777777" w:rsidR="0067157B" w:rsidRPr="00D80324" w:rsidRDefault="0067157B" w:rsidP="0005030B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F932" w14:textId="77777777" w:rsidR="0067157B" w:rsidRPr="001240B6" w:rsidRDefault="0067157B" w:rsidP="0005030B">
            <w:pPr>
              <w:pStyle w:val="vgutTableText"/>
            </w:pPr>
            <w:r w:rsidRPr="001240B6">
              <w:t>Подготовка и настройка рабочего окружения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D146" w14:textId="77777777" w:rsidR="0067157B" w:rsidRPr="00D80324" w:rsidRDefault="0067157B" w:rsidP="0005030B">
            <w:pPr>
              <w:pStyle w:val="vgutTableText"/>
            </w:pPr>
            <w:r>
              <w:t>Рабочее место, подготовленное к написанию кода</w:t>
            </w:r>
          </w:p>
        </w:tc>
      </w:tr>
      <w:tr w:rsidR="0067157B" w:rsidRPr="00D80324" w14:paraId="24168CCA" w14:textId="77777777" w:rsidTr="0005030B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D36D" w14:textId="77777777" w:rsidR="0067157B" w:rsidRPr="00D80324" w:rsidRDefault="0067157B" w:rsidP="0005030B">
            <w:pPr>
              <w:pStyle w:val="vgutTableText"/>
            </w:pPr>
            <w:r w:rsidRPr="00D80324"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E054" w14:textId="77777777" w:rsidR="0067157B" w:rsidRPr="00D80324" w:rsidRDefault="0067157B" w:rsidP="0005030B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C75C" w14:textId="77777777" w:rsidR="0067157B" w:rsidRPr="00D80324" w:rsidRDefault="0067157B" w:rsidP="0005030B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1440" w14:textId="77777777" w:rsidR="0067157B" w:rsidRPr="00D80324" w:rsidRDefault="0067157B" w:rsidP="0005030B">
            <w:pPr>
              <w:pStyle w:val="vgutTableText"/>
            </w:pPr>
            <w:r>
              <w:t>Разработка и утверждение</w:t>
            </w:r>
            <w:r w:rsidRPr="00D80324">
              <w:t xml:space="preserve"> структура программного обеспечения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B098" w14:textId="77777777" w:rsidR="0067157B" w:rsidRPr="00D80324" w:rsidRDefault="0067157B" w:rsidP="0005030B">
            <w:pPr>
              <w:pStyle w:val="vgutTableText"/>
            </w:pPr>
            <w:r>
              <w:t xml:space="preserve">Разработанная и утвержденная </w:t>
            </w:r>
            <w:r w:rsidRPr="00D80324">
              <w:t>структура программного обеспечения</w:t>
            </w:r>
          </w:p>
        </w:tc>
      </w:tr>
      <w:tr w:rsidR="0067157B" w:rsidRPr="00D80324" w14:paraId="710F99E7" w14:textId="77777777" w:rsidTr="0005030B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E57F" w14:textId="77777777" w:rsidR="0067157B" w:rsidRPr="00D80324" w:rsidRDefault="0067157B" w:rsidP="0005030B">
            <w:pPr>
              <w:pStyle w:val="vgutTableText"/>
              <w:rPr>
                <w:lang w:val="en-US"/>
              </w:rPr>
            </w:pPr>
            <w:r w:rsidRPr="00D80324"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F0E2" w14:textId="77777777" w:rsidR="0067157B" w:rsidRPr="00D80324" w:rsidRDefault="0067157B" w:rsidP="0005030B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ED56" w14:textId="77777777" w:rsidR="0067157B" w:rsidRPr="00D80324" w:rsidRDefault="0067157B" w:rsidP="0005030B">
            <w:pPr>
              <w:pStyle w:val="vgutTableText"/>
            </w:pPr>
            <w:r>
              <w:t>1 месяц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D0E9" w14:textId="77777777" w:rsidR="0067157B" w:rsidRPr="00D80324" w:rsidRDefault="0067157B" w:rsidP="0005030B">
            <w:pPr>
              <w:pStyle w:val="vgutTableText"/>
            </w:pPr>
            <w:r>
              <w:t>Н</w:t>
            </w:r>
            <w:r w:rsidRPr="00D80324">
              <w:t>аписан</w:t>
            </w:r>
            <w:r>
              <w:t>ие</w:t>
            </w:r>
            <w:r w:rsidRPr="00D80324">
              <w:t xml:space="preserve"> код</w:t>
            </w:r>
            <w:r>
              <w:t>а</w:t>
            </w:r>
            <w:r w:rsidRPr="00D80324">
              <w:t xml:space="preserve"> программы, который отвечает требованиям, </w:t>
            </w:r>
            <w:r>
              <w:t>представлен</w:t>
            </w:r>
            <w:r w:rsidRPr="00D80324">
              <w:t xml:space="preserve"> в техническом задании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5E3A" w14:textId="77777777" w:rsidR="0067157B" w:rsidRPr="004B616F" w:rsidRDefault="0067157B" w:rsidP="0005030B">
            <w:pPr>
              <w:pStyle w:val="vgutTableText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67157B" w:rsidRPr="00D80324" w14:paraId="6976C10B" w14:textId="77777777" w:rsidTr="0005030B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3404" w14:textId="77777777" w:rsidR="0067157B" w:rsidRPr="00D80324" w:rsidRDefault="0067157B" w:rsidP="0005030B">
            <w:pPr>
              <w:pStyle w:val="vgutTableText"/>
              <w:rPr>
                <w:lang w:val="en-US"/>
              </w:rPr>
            </w:pPr>
            <w:r w:rsidRPr="00D80324"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7C74" w14:textId="77777777" w:rsidR="0067157B" w:rsidRPr="00D80324" w:rsidRDefault="0067157B" w:rsidP="0005030B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69DA" w14:textId="77777777" w:rsidR="0067157B" w:rsidRPr="00D80324" w:rsidRDefault="0067157B" w:rsidP="0005030B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F7A" w14:textId="77777777" w:rsidR="0067157B" w:rsidRPr="00D80324" w:rsidRDefault="0067157B" w:rsidP="0005030B">
            <w:pPr>
              <w:pStyle w:val="vgutTableText"/>
            </w:pPr>
            <w:r>
              <w:t>Тестирование программы на основе методики тестирования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3667" w14:textId="77777777" w:rsidR="0067157B" w:rsidRPr="00D80324" w:rsidRDefault="0067157B" w:rsidP="0005030B">
            <w:pPr>
              <w:pStyle w:val="vgutTableText"/>
            </w:pPr>
            <w:r>
              <w:t>С</w:t>
            </w:r>
            <w:r w:rsidRPr="00D80324">
              <w:t>писок недоработок и ошибок в работе программного обеспечения</w:t>
            </w:r>
          </w:p>
        </w:tc>
      </w:tr>
      <w:tr w:rsidR="0067157B" w:rsidRPr="00D80324" w14:paraId="1E4B4ECA" w14:textId="77777777" w:rsidTr="0005030B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A29C" w14:textId="77777777" w:rsidR="0067157B" w:rsidRPr="00D80324" w:rsidRDefault="0067157B" w:rsidP="0005030B">
            <w:pPr>
              <w:pStyle w:val="vgutTableText"/>
              <w:rPr>
                <w:lang w:val="en-US"/>
              </w:rPr>
            </w:pPr>
            <w:r w:rsidRPr="00D80324"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E576" w14:textId="77777777" w:rsidR="0067157B" w:rsidRPr="00D80324" w:rsidRDefault="0067157B" w:rsidP="0005030B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887A" w14:textId="77777777" w:rsidR="0067157B" w:rsidRPr="00D80324" w:rsidRDefault="0067157B" w:rsidP="0005030B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9B65" w14:textId="77777777" w:rsidR="0067157B" w:rsidRPr="00D80324" w:rsidRDefault="0067157B" w:rsidP="0005030B">
            <w:pPr>
              <w:pStyle w:val="vgutTableText"/>
            </w:pPr>
            <w:r>
              <w:t>Исправление</w:t>
            </w:r>
            <w:r w:rsidRPr="00D80324">
              <w:t xml:space="preserve"> недочетов, обнаруженных на прошлом этапе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3AE6" w14:textId="77777777" w:rsidR="0067157B" w:rsidRPr="00D80324" w:rsidRDefault="0067157B" w:rsidP="0005030B">
            <w:pPr>
              <w:pStyle w:val="vgutTableText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67157B" w:rsidRPr="00D80324" w14:paraId="3869AC65" w14:textId="77777777" w:rsidTr="0005030B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A6EED" w14:textId="77777777" w:rsidR="0067157B" w:rsidRPr="00D80324" w:rsidRDefault="0067157B" w:rsidP="0005030B">
            <w:pPr>
              <w:pStyle w:val="vgutTableText"/>
              <w:rPr>
                <w:lang w:val="en-US"/>
              </w:rPr>
            </w:pPr>
            <w:r w:rsidRPr="00D80324"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1E683D" w14:textId="77777777" w:rsidR="0067157B" w:rsidRPr="00D80324" w:rsidRDefault="0067157B" w:rsidP="0005030B">
            <w:pPr>
              <w:pStyle w:val="vgutTableText"/>
            </w:pPr>
            <w:r w:rsidRPr="00D80324">
              <w:t>Подготовка эксплуатационной документации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91ECCF" w14:textId="77777777" w:rsidR="0067157B" w:rsidRPr="00D80324" w:rsidRDefault="0067157B" w:rsidP="0005030B">
            <w:pPr>
              <w:pStyle w:val="vgutTableText"/>
            </w:pPr>
            <w:r w:rsidRPr="00D80324"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36BCC2" w14:textId="77777777" w:rsidR="0067157B" w:rsidRPr="00D80324" w:rsidRDefault="0067157B" w:rsidP="0005030B">
            <w:pPr>
              <w:pStyle w:val="vgutTableText"/>
            </w:pPr>
            <w:r>
              <w:t>Написание</w:t>
            </w:r>
            <w:r w:rsidRPr="00D80324">
              <w:t xml:space="preserve"> руководство пользователя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F4262F" w14:textId="77777777" w:rsidR="0067157B" w:rsidRPr="00D80324" w:rsidRDefault="0067157B" w:rsidP="0005030B">
            <w:pPr>
              <w:pStyle w:val="vgutTableText"/>
            </w:pPr>
            <w:r w:rsidRPr="00D80324">
              <w:t>Руководство пользователя</w:t>
            </w:r>
          </w:p>
        </w:tc>
      </w:tr>
    </w:tbl>
    <w:p w14:paraId="490777EE" w14:textId="77777777" w:rsidR="0067157B" w:rsidRDefault="0067157B" w:rsidP="0067157B">
      <w:pPr>
        <w:ind w:firstLine="0"/>
      </w:pPr>
    </w:p>
    <w:p w14:paraId="3E90CC1D" w14:textId="77777777" w:rsidR="0067157B" w:rsidRDefault="0067157B" w:rsidP="0067157B">
      <w:pPr>
        <w:ind w:firstLine="0"/>
      </w:pPr>
    </w:p>
    <w:p w14:paraId="53F34887" w14:textId="77777777" w:rsidR="0067157B" w:rsidRDefault="0067157B" w:rsidP="0067157B">
      <w:pPr>
        <w:ind w:firstLine="0"/>
      </w:pPr>
    </w:p>
    <w:p w14:paraId="373254A3" w14:textId="77777777" w:rsidR="0067157B" w:rsidRDefault="0067157B" w:rsidP="0067157B">
      <w:pPr>
        <w:ind w:firstLine="0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059"/>
        <w:gridCol w:w="2038"/>
      </w:tblGrid>
      <w:tr w:rsidR="0067157B" w:rsidRPr="00D80324" w14:paraId="034E8B48" w14:textId="77777777" w:rsidTr="00050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B2C8" w14:textId="77777777" w:rsidR="0067157B" w:rsidRPr="00D80324" w:rsidRDefault="0067157B" w:rsidP="0005030B">
            <w:pPr>
              <w:pStyle w:val="vgutTableText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53A9" w14:textId="77777777" w:rsidR="0067157B" w:rsidRPr="00D80324" w:rsidRDefault="0067157B" w:rsidP="0005030B">
            <w:pPr>
              <w:pStyle w:val="vgutTableText"/>
            </w:pPr>
            <w:r>
              <w:t>Приемо-сдаточные испытания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4C4C" w14:textId="77777777" w:rsidR="0067157B" w:rsidRPr="00D80324" w:rsidRDefault="0067157B" w:rsidP="0005030B">
            <w:pPr>
              <w:pStyle w:val="vgutTableText"/>
            </w:pPr>
            <w:r>
              <w:t>2 недели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A12D" w14:textId="77777777" w:rsidR="0067157B" w:rsidRDefault="0067157B" w:rsidP="0005030B">
            <w:pPr>
              <w:pStyle w:val="vgutTableText"/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2393" w14:textId="77777777" w:rsidR="0067157B" w:rsidRPr="00D80324" w:rsidRDefault="0067157B" w:rsidP="0005030B">
            <w:pPr>
              <w:pStyle w:val="vgutTableText"/>
            </w:pPr>
            <w:r>
              <w:t>Оценка в ведомости</w:t>
            </w:r>
          </w:p>
        </w:tc>
      </w:tr>
    </w:tbl>
    <w:p w14:paraId="77420A91" w14:textId="77777777" w:rsidR="0067157B" w:rsidRPr="00896051" w:rsidRDefault="0067157B" w:rsidP="0067157B">
      <w:pPr>
        <w:ind w:firstLine="0"/>
      </w:pPr>
    </w:p>
    <w:p w14:paraId="792875C8" w14:textId="6881416D" w:rsidR="00E802F7" w:rsidRPr="00F219F1" w:rsidRDefault="00E802F7" w:rsidP="00F219F1"/>
    <w:p w14:paraId="7E2B9E48" w14:textId="31A3AB4A" w:rsidR="008F6FA6" w:rsidRDefault="008F6FA6" w:rsidP="008F6FA6">
      <w:pPr>
        <w:pStyle w:val="1"/>
      </w:pPr>
      <w:bookmarkStart w:id="28" w:name="_Toc129682370"/>
      <w:r>
        <w:lastRenderedPageBreak/>
        <w:t>Требования к документированию</w:t>
      </w:r>
      <w:bookmarkEnd w:id="3"/>
      <w:bookmarkEnd w:id="4"/>
      <w:bookmarkEnd w:id="28"/>
    </w:p>
    <w:p w14:paraId="4ABF1C80" w14:textId="77777777" w:rsidR="0067157B" w:rsidRPr="00EA7168" w:rsidRDefault="0067157B" w:rsidP="0067157B">
      <w:pPr>
        <w:spacing w:before="100" w:beforeAutospacing="1"/>
        <w:rPr>
          <w:rFonts w:cs="Times New Roman"/>
          <w:szCs w:val="24"/>
        </w:rPr>
      </w:pPr>
      <w:r w:rsidRPr="00EA7168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20B52774" w14:textId="77777777" w:rsidR="0067157B" w:rsidRPr="00EA7168" w:rsidRDefault="0067157B" w:rsidP="0067157B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</w:rPr>
        <w:t>Техническое задание</w:t>
      </w:r>
      <w:r w:rsidRPr="00061C70">
        <w:rPr>
          <w:rFonts w:cs="Times New Roman"/>
        </w:rPr>
        <w:t xml:space="preserve">, </w:t>
      </w:r>
      <w:r>
        <w:rPr>
          <w:rFonts w:cs="Times New Roman"/>
        </w:rPr>
        <w:t xml:space="preserve">которое должно содержать </w:t>
      </w:r>
      <w:r>
        <w:t>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60B75585" w14:textId="77777777" w:rsidR="0067157B" w:rsidRPr="00EA7168" w:rsidRDefault="0067157B" w:rsidP="0067157B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</w:rPr>
        <w:t>Руководство пользователя, которое должно содержать описание функций программы.</w:t>
      </w:r>
    </w:p>
    <w:p w14:paraId="7458BAFC" w14:textId="070A7266" w:rsidR="0067157B" w:rsidRPr="00EA7168" w:rsidRDefault="000F4A4C" w:rsidP="0067157B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</w:rPr>
        <w:t>Отчет по УП</w:t>
      </w:r>
      <w:r w:rsidR="0067157B">
        <w:rPr>
          <w:rFonts w:cs="Times New Roman"/>
        </w:rPr>
        <w:t>, содержащий описание результатов выполненных работ в процессе разработки.</w:t>
      </w:r>
    </w:p>
    <w:p w14:paraId="0B0A566D" w14:textId="77777777" w:rsidR="0067157B" w:rsidRPr="0047794A" w:rsidRDefault="0067157B" w:rsidP="0067157B">
      <w:pPr>
        <w:pStyle w:val="a0"/>
        <w:ind w:left="1571" w:hanging="360"/>
        <w:rPr>
          <w:rFonts w:cs="Times New Roman"/>
        </w:rPr>
      </w:pPr>
      <w:r>
        <w:rPr>
          <w:rFonts w:cs="Times New Roman"/>
        </w:rPr>
        <w:t>Программа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26A25743" w14:textId="77777777" w:rsidR="0067157B" w:rsidRDefault="0067157B" w:rsidP="0067157B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3CFA59A4" w14:textId="77777777" w:rsidR="0067157B" w:rsidRPr="00B92819" w:rsidRDefault="0067157B" w:rsidP="0067157B">
      <w:pPr>
        <w:pStyle w:val="vguList2"/>
        <w:rPr>
          <w:szCs w:val="24"/>
        </w:rPr>
      </w:pPr>
      <w:r w:rsidRPr="00B92819">
        <w:rPr>
          <w:color w:val="000000"/>
          <w:szCs w:val="24"/>
        </w:rPr>
        <w:t xml:space="preserve">СТП </w:t>
      </w:r>
      <w:proofErr w:type="spellStart"/>
      <w:r w:rsidRPr="00B92819">
        <w:rPr>
          <w:color w:val="000000"/>
          <w:szCs w:val="24"/>
        </w:rPr>
        <w:t>ВятГУ</w:t>
      </w:r>
      <w:proofErr w:type="spellEnd"/>
      <w:r w:rsidRPr="00B92819">
        <w:rPr>
          <w:color w:val="000000"/>
          <w:szCs w:val="24"/>
        </w:rPr>
        <w:t xml:space="preserve"> 101-2004</w:t>
      </w:r>
    </w:p>
    <w:p w14:paraId="6B4DBA2C" w14:textId="77777777" w:rsidR="0067157B" w:rsidRPr="0047794A" w:rsidRDefault="0067157B" w:rsidP="0067157B">
      <w:pPr>
        <w:pStyle w:val="vguList2"/>
      </w:pPr>
      <w:r w:rsidRPr="002C23AF">
        <w:t>ГОСТ 34.602−2020</w:t>
      </w:r>
    </w:p>
    <w:p w14:paraId="6EEF115E" w14:textId="77777777" w:rsidR="0067157B" w:rsidRPr="0067157B" w:rsidRDefault="0067157B" w:rsidP="0067157B"/>
    <w:sectPr w:rsidR="0067157B" w:rsidRPr="0067157B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F9EB2" w14:textId="77777777" w:rsidR="00D23D2D" w:rsidRDefault="00D23D2D">
      <w:pPr>
        <w:spacing w:before="0" w:line="240" w:lineRule="auto"/>
      </w:pPr>
      <w:r>
        <w:separator/>
      </w:r>
    </w:p>
  </w:endnote>
  <w:endnote w:type="continuationSeparator" w:id="0">
    <w:p w14:paraId="4273A553" w14:textId="77777777" w:rsidR="00D23D2D" w:rsidRDefault="00D23D2D">
      <w:pPr>
        <w:spacing w:before="0" w:line="240" w:lineRule="auto"/>
      </w:pPr>
      <w:r>
        <w:continuationSeparator/>
      </w:r>
    </w:p>
  </w:endnote>
  <w:endnote w:type="continuationNotice" w:id="1">
    <w:p w14:paraId="5C2C5B93" w14:textId="77777777" w:rsidR="00D23D2D" w:rsidRDefault="00D23D2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31A37" w14:textId="77777777" w:rsidR="00D23D2D" w:rsidRDefault="00D23D2D" w:rsidP="00990EAC">
      <w:pPr>
        <w:spacing w:before="0" w:line="240" w:lineRule="auto"/>
      </w:pPr>
      <w:r>
        <w:separator/>
      </w:r>
    </w:p>
  </w:footnote>
  <w:footnote w:type="continuationSeparator" w:id="0">
    <w:p w14:paraId="14AC737E" w14:textId="77777777" w:rsidR="00D23D2D" w:rsidRDefault="00D23D2D" w:rsidP="00990EAC">
      <w:pPr>
        <w:spacing w:before="0" w:line="240" w:lineRule="auto"/>
      </w:pPr>
      <w:r>
        <w:continuationSeparator/>
      </w:r>
    </w:p>
  </w:footnote>
  <w:footnote w:type="continuationNotice" w:id="1">
    <w:p w14:paraId="7D88059A" w14:textId="77777777" w:rsidR="00D23D2D" w:rsidRDefault="00D23D2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08F8EDA4" w:rsidR="00E802F7" w:rsidRPr="00C17A21" w:rsidRDefault="00E802F7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663ABD">
      <w:rPr>
        <w:rStyle w:val="af1"/>
        <w:noProof/>
      </w:rPr>
      <w:t>14</w:t>
    </w:r>
    <w:r w:rsidRPr="00C17A21">
      <w:rPr>
        <w:rStyle w:val="af1"/>
      </w:rPr>
      <w:fldChar w:fldCharType="end"/>
    </w:r>
  </w:p>
  <w:p w14:paraId="0AA9F560" w14:textId="77777777" w:rsidR="00E802F7" w:rsidRPr="008E27BF" w:rsidRDefault="00E802F7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F1A17A8"/>
    <w:multiLevelType w:val="hybridMultilevel"/>
    <w:tmpl w:val="5180F894"/>
    <w:lvl w:ilvl="0" w:tplc="90E2D4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EE72D7"/>
    <w:multiLevelType w:val="hybridMultilevel"/>
    <w:tmpl w:val="EF841B9C"/>
    <w:lvl w:ilvl="0" w:tplc="F3468D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5973B9"/>
    <w:multiLevelType w:val="hybridMultilevel"/>
    <w:tmpl w:val="C926659A"/>
    <w:lvl w:ilvl="0" w:tplc="3DCE6AC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FD61485"/>
    <w:multiLevelType w:val="hybridMultilevel"/>
    <w:tmpl w:val="365A9258"/>
    <w:lvl w:ilvl="0" w:tplc="653AD3C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ED1394"/>
    <w:multiLevelType w:val="hybridMultilevel"/>
    <w:tmpl w:val="5CA6B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317BF"/>
    <w:multiLevelType w:val="hybridMultilevel"/>
    <w:tmpl w:val="7C22832E"/>
    <w:lvl w:ilvl="0" w:tplc="1AB88204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2F2053D"/>
    <w:multiLevelType w:val="hybridMultilevel"/>
    <w:tmpl w:val="FB9AE63A"/>
    <w:lvl w:ilvl="0" w:tplc="02EA26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14"/>
  </w:num>
  <w:num w:numId="8">
    <w:abstractNumId w:val="19"/>
  </w:num>
  <w:num w:numId="9">
    <w:abstractNumId w:val="20"/>
  </w:num>
  <w:num w:numId="10">
    <w:abstractNumId w:val="13"/>
  </w:num>
  <w:num w:numId="11">
    <w:abstractNumId w:val="16"/>
  </w:num>
  <w:num w:numId="12">
    <w:abstractNumId w:val="25"/>
  </w:num>
  <w:num w:numId="13">
    <w:abstractNumId w:val="8"/>
  </w:num>
  <w:num w:numId="14">
    <w:abstractNumId w:val="10"/>
  </w:num>
  <w:num w:numId="15">
    <w:abstractNumId w:val="5"/>
  </w:num>
  <w:num w:numId="16">
    <w:abstractNumId w:val="21"/>
  </w:num>
  <w:num w:numId="17">
    <w:abstractNumId w:val="18"/>
  </w:num>
  <w:num w:numId="18">
    <w:abstractNumId w:val="4"/>
  </w:num>
  <w:num w:numId="19">
    <w:abstractNumId w:val="9"/>
  </w:num>
  <w:num w:numId="20">
    <w:abstractNumId w:val="24"/>
  </w:num>
  <w:num w:numId="21">
    <w:abstractNumId w:val="15"/>
  </w:num>
  <w:num w:numId="22">
    <w:abstractNumId w:val="12"/>
  </w:num>
  <w:num w:numId="23">
    <w:abstractNumId w:val="22"/>
  </w:num>
  <w:num w:numId="24">
    <w:abstractNumId w:val="1"/>
  </w:num>
  <w:num w:numId="25">
    <w:abstractNumId w:val="17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208E"/>
    <w:rsid w:val="000D3006"/>
    <w:rsid w:val="000D38ED"/>
    <w:rsid w:val="000D3A15"/>
    <w:rsid w:val="000E6490"/>
    <w:rsid w:val="000F4A4C"/>
    <w:rsid w:val="00104146"/>
    <w:rsid w:val="00106B06"/>
    <w:rsid w:val="00112BD4"/>
    <w:rsid w:val="0011316B"/>
    <w:rsid w:val="001157C8"/>
    <w:rsid w:val="001223A9"/>
    <w:rsid w:val="001238DC"/>
    <w:rsid w:val="001275E2"/>
    <w:rsid w:val="00127A5A"/>
    <w:rsid w:val="0013162A"/>
    <w:rsid w:val="0013287A"/>
    <w:rsid w:val="00150617"/>
    <w:rsid w:val="00155A8D"/>
    <w:rsid w:val="0016119C"/>
    <w:rsid w:val="001673EC"/>
    <w:rsid w:val="00172DBA"/>
    <w:rsid w:val="00186EFA"/>
    <w:rsid w:val="0019044F"/>
    <w:rsid w:val="001A12C2"/>
    <w:rsid w:val="001A50A1"/>
    <w:rsid w:val="001B065B"/>
    <w:rsid w:val="001B0E64"/>
    <w:rsid w:val="001B3C9B"/>
    <w:rsid w:val="001B794F"/>
    <w:rsid w:val="001C1350"/>
    <w:rsid w:val="001D3FB1"/>
    <w:rsid w:val="001F3C1A"/>
    <w:rsid w:val="001F5E9C"/>
    <w:rsid w:val="001F61FC"/>
    <w:rsid w:val="00201509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962"/>
    <w:rsid w:val="00393F45"/>
    <w:rsid w:val="00397496"/>
    <w:rsid w:val="003A4E95"/>
    <w:rsid w:val="003A546E"/>
    <w:rsid w:val="003B51A0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1911"/>
    <w:rsid w:val="005B38F3"/>
    <w:rsid w:val="005B5089"/>
    <w:rsid w:val="005B644F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12C36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3ABD"/>
    <w:rsid w:val="006652DC"/>
    <w:rsid w:val="006673D6"/>
    <w:rsid w:val="0067157B"/>
    <w:rsid w:val="00671CDE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1BD6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26BC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4FB1"/>
    <w:rsid w:val="009F59D7"/>
    <w:rsid w:val="00A0279B"/>
    <w:rsid w:val="00A06116"/>
    <w:rsid w:val="00A206DD"/>
    <w:rsid w:val="00A22E7D"/>
    <w:rsid w:val="00A26122"/>
    <w:rsid w:val="00A3550C"/>
    <w:rsid w:val="00A43971"/>
    <w:rsid w:val="00A43D43"/>
    <w:rsid w:val="00A50997"/>
    <w:rsid w:val="00A50EA5"/>
    <w:rsid w:val="00A51A5D"/>
    <w:rsid w:val="00A52CF3"/>
    <w:rsid w:val="00A54F03"/>
    <w:rsid w:val="00A631A3"/>
    <w:rsid w:val="00A63893"/>
    <w:rsid w:val="00A645E3"/>
    <w:rsid w:val="00A64A7D"/>
    <w:rsid w:val="00A6518F"/>
    <w:rsid w:val="00A6563C"/>
    <w:rsid w:val="00A66360"/>
    <w:rsid w:val="00A67E0B"/>
    <w:rsid w:val="00A70C76"/>
    <w:rsid w:val="00A7464D"/>
    <w:rsid w:val="00A80780"/>
    <w:rsid w:val="00A82498"/>
    <w:rsid w:val="00A93B7E"/>
    <w:rsid w:val="00AA25AC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4708A"/>
    <w:rsid w:val="00B62D3F"/>
    <w:rsid w:val="00B63A5B"/>
    <w:rsid w:val="00B6451B"/>
    <w:rsid w:val="00B6574F"/>
    <w:rsid w:val="00B6663A"/>
    <w:rsid w:val="00B7174E"/>
    <w:rsid w:val="00B775B6"/>
    <w:rsid w:val="00B84157"/>
    <w:rsid w:val="00BA2E0D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27910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45"/>
    <w:rsid w:val="00D0476C"/>
    <w:rsid w:val="00D065A6"/>
    <w:rsid w:val="00D1204C"/>
    <w:rsid w:val="00D1695C"/>
    <w:rsid w:val="00D23D2D"/>
    <w:rsid w:val="00D24A5D"/>
    <w:rsid w:val="00D2523D"/>
    <w:rsid w:val="00D25844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DF0C08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02F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5D8E"/>
    <w:rsid w:val="00ED3B32"/>
    <w:rsid w:val="00ED4484"/>
    <w:rsid w:val="00ED6B45"/>
    <w:rsid w:val="00ED7346"/>
    <w:rsid w:val="00ED77F3"/>
    <w:rsid w:val="00EE45D4"/>
    <w:rsid w:val="00EF1410"/>
    <w:rsid w:val="00EF26CD"/>
    <w:rsid w:val="00F05BB5"/>
    <w:rsid w:val="00F113BF"/>
    <w:rsid w:val="00F20633"/>
    <w:rsid w:val="00F20ED0"/>
    <w:rsid w:val="00F219F1"/>
    <w:rsid w:val="00F2337D"/>
    <w:rsid w:val="00F25908"/>
    <w:rsid w:val="00F26E37"/>
    <w:rsid w:val="00F32A7C"/>
    <w:rsid w:val="00F34EC4"/>
    <w:rsid w:val="00F374E5"/>
    <w:rsid w:val="00F4049D"/>
    <w:rsid w:val="00F4271F"/>
    <w:rsid w:val="00F539DD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4836"/>
    <w:rsid w:val="00FD73B1"/>
    <w:rsid w:val="00FE0767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67157B"/>
  </w:style>
  <w:style w:type="character" w:customStyle="1" w:styleId="eop">
    <w:name w:val="eop"/>
    <w:basedOn w:val="a2"/>
    <w:rsid w:val="0067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lck.ru/38Qtv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ck.ru/38Qtx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7DA5B8-B70F-4491-B002-AA330FF8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742</TotalTime>
  <Pages>15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Корзунин Евгений</cp:lastModifiedBy>
  <cp:revision>24</cp:revision>
  <cp:lastPrinted>2019-07-22T11:48:00Z</cp:lastPrinted>
  <dcterms:created xsi:type="dcterms:W3CDTF">2024-01-28T18:07:00Z</dcterms:created>
  <dcterms:modified xsi:type="dcterms:W3CDTF">2024-04-11T11:18:00Z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